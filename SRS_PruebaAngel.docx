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1A8D0" w14:textId="77777777" w:rsidR="00DC4A7A" w:rsidRDefault="00DC4A7A">
      <w:pPr>
        <w:pStyle w:val="MTtulo1"/>
        <w:jc w:val="left"/>
      </w:pPr>
      <w:bookmarkStart w:id="0" w:name="_Toc42100792"/>
      <w:bookmarkStart w:id="1" w:name="_Toc42101909"/>
    </w:p>
    <w:p w14:paraId="510CDAFE" w14:textId="77777777" w:rsidR="00DC4A7A" w:rsidRDefault="00DC4A7A">
      <w:pPr>
        <w:pStyle w:val="MTtulo1"/>
        <w:jc w:val="left"/>
      </w:pPr>
    </w:p>
    <w:p w14:paraId="43C75E54" w14:textId="63A877E8" w:rsidR="001D506B" w:rsidRPr="00214C7C" w:rsidRDefault="001D506B">
      <w:pPr>
        <w:pStyle w:val="MTtulo1"/>
        <w:jc w:val="left"/>
        <w:rPr>
          <w:sz w:val="40"/>
          <w:szCs w:val="40"/>
        </w:rPr>
      </w:pPr>
      <w:r w:rsidRPr="00214C7C">
        <w:rPr>
          <w:sz w:val="40"/>
          <w:szCs w:val="40"/>
        </w:rPr>
        <w:t xml:space="preserve">Especificación de Requerimientos de Software para </w:t>
      </w:r>
      <w:bookmarkEnd w:id="0"/>
      <w:bookmarkEnd w:id="1"/>
      <w:r w:rsidR="00547A81" w:rsidRPr="00214C7C">
        <w:rPr>
          <w:sz w:val="40"/>
          <w:szCs w:val="40"/>
        </w:rPr>
        <w:t>la aplicación CRUD</w:t>
      </w:r>
    </w:p>
    <w:p w14:paraId="527A9036" w14:textId="77777777" w:rsidR="001D506B" w:rsidRDefault="001D506B">
      <w:pPr>
        <w:pStyle w:val="MTtulo1"/>
        <w:jc w:val="left"/>
      </w:pPr>
      <w:bookmarkStart w:id="2" w:name="_Toc42100793"/>
      <w:bookmarkStart w:id="3" w:name="_Toc42101910"/>
      <w:r>
        <w:t>Versión 1.0</w:t>
      </w:r>
      <w:bookmarkEnd w:id="2"/>
      <w:bookmarkEnd w:id="3"/>
    </w:p>
    <w:p w14:paraId="42FB3D56" w14:textId="77777777" w:rsidR="001D506B" w:rsidRDefault="001D506B">
      <w:pPr>
        <w:pStyle w:val="MTtulo1"/>
      </w:pPr>
      <w:bookmarkStart w:id="4" w:name="_Toc42100794"/>
      <w:bookmarkStart w:id="5" w:name="_Toc42101911"/>
    </w:p>
    <w:p w14:paraId="3B6CDE4A" w14:textId="77777777" w:rsidR="001D506B" w:rsidRDefault="001D506B">
      <w:pPr>
        <w:pStyle w:val="MTtulo1"/>
      </w:pPr>
      <w:r>
        <w:t>Historia de revisiones</w:t>
      </w:r>
      <w:bookmarkEnd w:id="4"/>
      <w:bookmarkEnd w:id="5"/>
    </w:p>
    <w:tbl>
      <w:tblPr>
        <w:tblW w:w="8720" w:type="dxa"/>
        <w:tblInd w:w="-1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37"/>
        <w:gridCol w:w="1117"/>
        <w:gridCol w:w="3375"/>
        <w:gridCol w:w="2091"/>
      </w:tblGrid>
      <w:tr w:rsidR="001D506B" w14:paraId="27DF342E" w14:textId="77777777">
        <w:tc>
          <w:tcPr>
            <w:tcW w:w="2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A9892C0" w14:textId="77777777" w:rsidR="001D506B" w:rsidRDefault="001D506B">
            <w:pPr>
              <w:pStyle w:val="MNormal"/>
              <w:jc w:val="center"/>
            </w:pPr>
            <w:r>
              <w:t>Fecha</w:t>
            </w:r>
          </w:p>
        </w:tc>
        <w:tc>
          <w:tcPr>
            <w:tcW w:w="111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A42AFBC" w14:textId="77777777" w:rsidR="001D506B" w:rsidRDefault="001D506B">
            <w:pPr>
              <w:pStyle w:val="MNormal"/>
              <w:jc w:val="center"/>
            </w:pPr>
            <w:r>
              <w:t>Versión</w:t>
            </w:r>
          </w:p>
        </w:tc>
        <w:tc>
          <w:tcPr>
            <w:tcW w:w="33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B5C8CEC" w14:textId="77777777" w:rsidR="001D506B" w:rsidRDefault="001D506B">
            <w:pPr>
              <w:pStyle w:val="MNormal"/>
              <w:jc w:val="center"/>
            </w:pPr>
            <w:r>
              <w:t>Descripción</w:t>
            </w:r>
          </w:p>
        </w:tc>
        <w:tc>
          <w:tcPr>
            <w:tcW w:w="209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8971A78" w14:textId="77777777" w:rsidR="001D506B" w:rsidRDefault="001D506B">
            <w:pPr>
              <w:pStyle w:val="MNormal"/>
              <w:jc w:val="center"/>
            </w:pPr>
            <w:r>
              <w:t>Autor</w:t>
            </w:r>
          </w:p>
        </w:tc>
      </w:tr>
      <w:tr w:rsidR="001D506B" w14:paraId="4D4F6FD0" w14:textId="77777777">
        <w:tc>
          <w:tcPr>
            <w:tcW w:w="213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E1803C" w14:textId="4C46194C" w:rsidR="001D506B" w:rsidRDefault="00547A81" w:rsidP="00901EBC">
            <w:pPr>
              <w:pStyle w:val="MNormal"/>
              <w:jc w:val="center"/>
            </w:pPr>
            <w:r>
              <w:t>22/03/2023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3E014820" w14:textId="77777777" w:rsidR="001D506B" w:rsidRDefault="001D506B" w:rsidP="00901EBC">
            <w:pPr>
              <w:pStyle w:val="MNormal"/>
              <w:jc w:val="center"/>
            </w:pPr>
            <w:r>
              <w:t>1.0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5238D4A8" w14:textId="5DF9DAB2" w:rsidR="001D506B" w:rsidRDefault="001D506B" w:rsidP="00901EBC">
            <w:pPr>
              <w:pStyle w:val="MNormal"/>
              <w:jc w:val="center"/>
            </w:pPr>
            <w:r>
              <w:t>Primera versión del documento de Especificación de Requerimientos</w:t>
            </w:r>
            <w:r w:rsidR="00547A81">
              <w:t xml:space="preserve"> de software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6943137C" w14:textId="01164721" w:rsidR="001D506B" w:rsidRDefault="00547A81" w:rsidP="00901EBC">
            <w:pPr>
              <w:pStyle w:val="MNormal"/>
              <w:jc w:val="center"/>
            </w:pPr>
            <w:r>
              <w:rPr>
                <w:lang w:val="es-UY"/>
              </w:rPr>
              <w:t>Angel Daniel Guzmán Gómez</w:t>
            </w:r>
          </w:p>
        </w:tc>
      </w:tr>
    </w:tbl>
    <w:p w14:paraId="7B814A63" w14:textId="77777777" w:rsidR="001D506B" w:rsidRDefault="001D506B">
      <w:pPr>
        <w:pStyle w:val="MTtulo1"/>
        <w:jc w:val="left"/>
      </w:pPr>
    </w:p>
    <w:p w14:paraId="2A0FB147" w14:textId="77777777" w:rsidR="001D506B" w:rsidRDefault="001D506B">
      <w:pPr>
        <w:pStyle w:val="MTtulo1"/>
      </w:pPr>
      <w:bookmarkStart w:id="6" w:name="_Toc42100795"/>
      <w:bookmarkStart w:id="7" w:name="_Toc42101912"/>
      <w:r>
        <w:br w:type="page"/>
      </w:r>
      <w:r>
        <w:lastRenderedPageBreak/>
        <w:t>Contenido</w:t>
      </w:r>
      <w:bookmarkEnd w:id="6"/>
      <w:bookmarkEnd w:id="7"/>
    </w:p>
    <w:p w14:paraId="0D0CC548" w14:textId="534F28F2" w:rsidR="00B24086" w:rsidRDefault="001D506B">
      <w:pPr>
        <w:pStyle w:val="TDC1"/>
        <w:tabs>
          <w:tab w:val="left" w:pos="400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4"/>
          <w:lang w:val="es-DO" w:eastAsia="es-DO"/>
        </w:rPr>
      </w:pPr>
      <w:r w:rsidRPr="00B24086">
        <w:rPr>
          <w:sz w:val="24"/>
        </w:rPr>
        <w:fldChar w:fldCharType="begin"/>
      </w:r>
      <w:r w:rsidRPr="00B24086">
        <w:rPr>
          <w:sz w:val="24"/>
        </w:rPr>
        <w:instrText xml:space="preserve"> TOC \h \z \t "Título 1;1;Título 2;2;Título 3;3;MTema1;1;MTema2;2;MTema3;3" </w:instrText>
      </w:r>
      <w:r w:rsidRPr="00B24086">
        <w:rPr>
          <w:sz w:val="24"/>
        </w:rPr>
        <w:fldChar w:fldCharType="separate"/>
      </w:r>
      <w:hyperlink w:anchor="_Toc130341949" w:history="1">
        <w:r w:rsidR="00B24086" w:rsidRPr="00B24086">
          <w:rPr>
            <w:rStyle w:val="Hipervnculo"/>
            <w:noProof/>
            <w:sz w:val="24"/>
          </w:rPr>
          <w:t>1.</w:t>
        </w:r>
        <w:r w:rsidR="00B24086">
          <w:rPr>
            <w:rFonts w:ascii="Calibri" w:hAnsi="Calibri"/>
            <w:b w:val="0"/>
            <w:bCs w:val="0"/>
            <w:caps w:val="0"/>
            <w:noProof/>
            <w:sz w:val="24"/>
            <w:lang w:val="es-DO" w:eastAsia="es-DO"/>
          </w:rPr>
          <w:tab/>
        </w:r>
        <w:r w:rsidR="00B24086" w:rsidRPr="00B24086">
          <w:rPr>
            <w:rStyle w:val="Hipervnculo"/>
            <w:noProof/>
            <w:sz w:val="24"/>
          </w:rPr>
          <w:t>Introducción</w:t>
        </w:r>
        <w:r w:rsidR="00B24086" w:rsidRPr="00B24086">
          <w:rPr>
            <w:noProof/>
            <w:webHidden/>
            <w:sz w:val="24"/>
          </w:rPr>
          <w:tab/>
        </w:r>
        <w:r w:rsidR="00B24086" w:rsidRPr="00B24086">
          <w:rPr>
            <w:noProof/>
            <w:webHidden/>
            <w:sz w:val="24"/>
          </w:rPr>
          <w:fldChar w:fldCharType="begin"/>
        </w:r>
        <w:r w:rsidR="00B24086" w:rsidRPr="00B24086">
          <w:rPr>
            <w:noProof/>
            <w:webHidden/>
            <w:sz w:val="24"/>
          </w:rPr>
          <w:instrText xml:space="preserve"> PAGEREF _Toc130341949 \h </w:instrText>
        </w:r>
        <w:r w:rsidR="00B24086" w:rsidRPr="00B24086">
          <w:rPr>
            <w:noProof/>
            <w:webHidden/>
            <w:sz w:val="24"/>
          </w:rPr>
        </w:r>
        <w:r w:rsidR="00B24086" w:rsidRPr="00B24086">
          <w:rPr>
            <w:noProof/>
            <w:webHidden/>
            <w:sz w:val="24"/>
          </w:rPr>
          <w:fldChar w:fldCharType="separate"/>
        </w:r>
        <w:r w:rsidR="00B24086" w:rsidRPr="00B24086">
          <w:rPr>
            <w:noProof/>
            <w:webHidden/>
            <w:sz w:val="24"/>
          </w:rPr>
          <w:t>3</w:t>
        </w:r>
        <w:r w:rsidR="00B24086" w:rsidRPr="00B24086">
          <w:rPr>
            <w:noProof/>
            <w:webHidden/>
            <w:sz w:val="24"/>
          </w:rPr>
          <w:fldChar w:fldCharType="end"/>
        </w:r>
      </w:hyperlink>
    </w:p>
    <w:p w14:paraId="3DF90AD0" w14:textId="01A65CF9" w:rsidR="00B24086" w:rsidRDefault="00B24086">
      <w:pPr>
        <w:pStyle w:val="TDC2"/>
        <w:tabs>
          <w:tab w:val="left" w:pos="800"/>
          <w:tab w:val="right" w:leader="dot" w:pos="8494"/>
        </w:tabs>
        <w:rPr>
          <w:rFonts w:ascii="Calibri" w:hAnsi="Calibri"/>
          <w:smallCaps w:val="0"/>
          <w:noProof/>
          <w:sz w:val="24"/>
          <w:lang w:val="es-DO" w:eastAsia="es-DO"/>
        </w:rPr>
      </w:pPr>
      <w:hyperlink w:anchor="_Toc130341950" w:history="1">
        <w:r w:rsidRPr="00B24086">
          <w:rPr>
            <w:rStyle w:val="Hipervnculo"/>
            <w:noProof/>
            <w:sz w:val="24"/>
          </w:rPr>
          <w:t>1.1.</w:t>
        </w:r>
        <w:r>
          <w:rPr>
            <w:rFonts w:ascii="Calibri" w:hAnsi="Calibri"/>
            <w:smallCaps w:val="0"/>
            <w:noProof/>
            <w:sz w:val="24"/>
            <w:lang w:val="es-DO" w:eastAsia="es-DO"/>
          </w:rPr>
          <w:tab/>
        </w:r>
        <w:r w:rsidRPr="00B24086">
          <w:rPr>
            <w:rStyle w:val="Hipervnculo"/>
            <w:noProof/>
            <w:sz w:val="24"/>
          </w:rPr>
          <w:t>Propósito</w:t>
        </w:r>
        <w:r w:rsidRPr="00B24086">
          <w:rPr>
            <w:noProof/>
            <w:webHidden/>
            <w:sz w:val="24"/>
          </w:rPr>
          <w:tab/>
        </w:r>
        <w:r w:rsidRPr="00B24086">
          <w:rPr>
            <w:noProof/>
            <w:webHidden/>
            <w:sz w:val="24"/>
          </w:rPr>
          <w:fldChar w:fldCharType="begin"/>
        </w:r>
        <w:r w:rsidRPr="00B24086">
          <w:rPr>
            <w:noProof/>
            <w:webHidden/>
            <w:sz w:val="24"/>
          </w:rPr>
          <w:instrText xml:space="preserve"> PAGEREF _Toc130341950 \h </w:instrText>
        </w:r>
        <w:r w:rsidRPr="00B24086">
          <w:rPr>
            <w:noProof/>
            <w:webHidden/>
            <w:sz w:val="24"/>
          </w:rPr>
        </w:r>
        <w:r w:rsidRPr="00B24086">
          <w:rPr>
            <w:noProof/>
            <w:webHidden/>
            <w:sz w:val="24"/>
          </w:rPr>
          <w:fldChar w:fldCharType="separate"/>
        </w:r>
        <w:r w:rsidRPr="00B24086">
          <w:rPr>
            <w:noProof/>
            <w:webHidden/>
            <w:sz w:val="24"/>
          </w:rPr>
          <w:t>3</w:t>
        </w:r>
        <w:r w:rsidRPr="00B24086">
          <w:rPr>
            <w:noProof/>
            <w:webHidden/>
            <w:sz w:val="24"/>
          </w:rPr>
          <w:fldChar w:fldCharType="end"/>
        </w:r>
      </w:hyperlink>
    </w:p>
    <w:p w14:paraId="1620951F" w14:textId="0765EBA7" w:rsidR="00B24086" w:rsidRDefault="00B24086">
      <w:pPr>
        <w:pStyle w:val="TDC2"/>
        <w:tabs>
          <w:tab w:val="left" w:pos="800"/>
          <w:tab w:val="right" w:leader="dot" w:pos="8494"/>
        </w:tabs>
        <w:rPr>
          <w:rFonts w:ascii="Calibri" w:hAnsi="Calibri"/>
          <w:smallCaps w:val="0"/>
          <w:noProof/>
          <w:sz w:val="24"/>
          <w:lang w:val="es-DO" w:eastAsia="es-DO"/>
        </w:rPr>
      </w:pPr>
      <w:hyperlink w:anchor="_Toc130341951" w:history="1">
        <w:r w:rsidRPr="00B24086">
          <w:rPr>
            <w:rStyle w:val="Hipervnculo"/>
            <w:noProof/>
            <w:sz w:val="24"/>
          </w:rPr>
          <w:t>1.2.</w:t>
        </w:r>
        <w:r>
          <w:rPr>
            <w:rFonts w:ascii="Calibri" w:hAnsi="Calibri"/>
            <w:smallCaps w:val="0"/>
            <w:noProof/>
            <w:sz w:val="24"/>
            <w:lang w:val="es-DO" w:eastAsia="es-DO"/>
          </w:rPr>
          <w:tab/>
        </w:r>
        <w:r w:rsidRPr="00B24086">
          <w:rPr>
            <w:rStyle w:val="Hipervnculo"/>
            <w:noProof/>
            <w:sz w:val="24"/>
          </w:rPr>
          <w:t>Alcance</w:t>
        </w:r>
        <w:r w:rsidRPr="00B24086">
          <w:rPr>
            <w:noProof/>
            <w:webHidden/>
            <w:sz w:val="24"/>
          </w:rPr>
          <w:tab/>
        </w:r>
        <w:r w:rsidRPr="00B24086">
          <w:rPr>
            <w:noProof/>
            <w:webHidden/>
            <w:sz w:val="24"/>
          </w:rPr>
          <w:fldChar w:fldCharType="begin"/>
        </w:r>
        <w:r w:rsidRPr="00B24086">
          <w:rPr>
            <w:noProof/>
            <w:webHidden/>
            <w:sz w:val="24"/>
          </w:rPr>
          <w:instrText xml:space="preserve"> PAGEREF _Toc130341951 \h </w:instrText>
        </w:r>
        <w:r w:rsidRPr="00B24086">
          <w:rPr>
            <w:noProof/>
            <w:webHidden/>
            <w:sz w:val="24"/>
          </w:rPr>
        </w:r>
        <w:r w:rsidRPr="00B24086">
          <w:rPr>
            <w:noProof/>
            <w:webHidden/>
            <w:sz w:val="24"/>
          </w:rPr>
          <w:fldChar w:fldCharType="separate"/>
        </w:r>
        <w:r w:rsidRPr="00B24086">
          <w:rPr>
            <w:noProof/>
            <w:webHidden/>
            <w:sz w:val="24"/>
          </w:rPr>
          <w:t>3</w:t>
        </w:r>
        <w:r w:rsidRPr="00B24086">
          <w:rPr>
            <w:noProof/>
            <w:webHidden/>
            <w:sz w:val="24"/>
          </w:rPr>
          <w:fldChar w:fldCharType="end"/>
        </w:r>
      </w:hyperlink>
    </w:p>
    <w:p w14:paraId="7B058BA4" w14:textId="20C53104" w:rsidR="00B24086" w:rsidRDefault="00B24086">
      <w:pPr>
        <w:pStyle w:val="TDC2"/>
        <w:tabs>
          <w:tab w:val="left" w:pos="800"/>
          <w:tab w:val="right" w:leader="dot" w:pos="8494"/>
        </w:tabs>
        <w:rPr>
          <w:rFonts w:ascii="Calibri" w:hAnsi="Calibri"/>
          <w:smallCaps w:val="0"/>
          <w:noProof/>
          <w:sz w:val="24"/>
          <w:lang w:val="es-DO" w:eastAsia="es-DO"/>
        </w:rPr>
      </w:pPr>
      <w:hyperlink w:anchor="_Toc130341952" w:history="1">
        <w:r w:rsidRPr="00B24086">
          <w:rPr>
            <w:rStyle w:val="Hipervnculo"/>
            <w:noProof/>
            <w:sz w:val="24"/>
          </w:rPr>
          <w:t>1.3.</w:t>
        </w:r>
        <w:r>
          <w:rPr>
            <w:rFonts w:ascii="Calibri" w:hAnsi="Calibri"/>
            <w:smallCaps w:val="0"/>
            <w:noProof/>
            <w:sz w:val="24"/>
            <w:lang w:val="es-DO" w:eastAsia="es-DO"/>
          </w:rPr>
          <w:tab/>
        </w:r>
        <w:r w:rsidRPr="00B24086">
          <w:rPr>
            <w:rStyle w:val="Hipervnculo"/>
            <w:noProof/>
            <w:sz w:val="24"/>
          </w:rPr>
          <w:t>Visión general</w:t>
        </w:r>
        <w:r w:rsidRPr="00B24086">
          <w:rPr>
            <w:noProof/>
            <w:webHidden/>
            <w:sz w:val="24"/>
          </w:rPr>
          <w:tab/>
        </w:r>
        <w:r w:rsidRPr="00B24086">
          <w:rPr>
            <w:noProof/>
            <w:webHidden/>
            <w:sz w:val="24"/>
          </w:rPr>
          <w:fldChar w:fldCharType="begin"/>
        </w:r>
        <w:r w:rsidRPr="00B24086">
          <w:rPr>
            <w:noProof/>
            <w:webHidden/>
            <w:sz w:val="24"/>
          </w:rPr>
          <w:instrText xml:space="preserve"> PAGEREF _Toc130341952 \h </w:instrText>
        </w:r>
        <w:r w:rsidRPr="00B24086">
          <w:rPr>
            <w:noProof/>
            <w:webHidden/>
            <w:sz w:val="24"/>
          </w:rPr>
        </w:r>
        <w:r w:rsidRPr="00B24086">
          <w:rPr>
            <w:noProof/>
            <w:webHidden/>
            <w:sz w:val="24"/>
          </w:rPr>
          <w:fldChar w:fldCharType="separate"/>
        </w:r>
        <w:r w:rsidRPr="00B24086">
          <w:rPr>
            <w:noProof/>
            <w:webHidden/>
            <w:sz w:val="24"/>
          </w:rPr>
          <w:t>3</w:t>
        </w:r>
        <w:r w:rsidRPr="00B24086">
          <w:rPr>
            <w:noProof/>
            <w:webHidden/>
            <w:sz w:val="24"/>
          </w:rPr>
          <w:fldChar w:fldCharType="end"/>
        </w:r>
      </w:hyperlink>
    </w:p>
    <w:p w14:paraId="1ECB1A6D" w14:textId="1D14C3F0" w:rsidR="00B24086" w:rsidRDefault="00B24086">
      <w:pPr>
        <w:pStyle w:val="TDC1"/>
        <w:tabs>
          <w:tab w:val="left" w:pos="400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4"/>
          <w:lang w:val="es-DO" w:eastAsia="es-DO"/>
        </w:rPr>
      </w:pPr>
      <w:hyperlink w:anchor="_Toc130341953" w:history="1">
        <w:r w:rsidRPr="00B24086">
          <w:rPr>
            <w:rStyle w:val="Hipervnculo"/>
            <w:noProof/>
            <w:sz w:val="24"/>
          </w:rPr>
          <w:t>2.</w:t>
        </w:r>
        <w:r>
          <w:rPr>
            <w:rFonts w:ascii="Calibri" w:hAnsi="Calibri"/>
            <w:b w:val="0"/>
            <w:bCs w:val="0"/>
            <w:caps w:val="0"/>
            <w:noProof/>
            <w:sz w:val="24"/>
            <w:lang w:val="es-DO" w:eastAsia="es-DO"/>
          </w:rPr>
          <w:tab/>
        </w:r>
        <w:r w:rsidRPr="00B24086">
          <w:rPr>
            <w:rStyle w:val="Hipervnculo"/>
            <w:noProof/>
            <w:sz w:val="24"/>
          </w:rPr>
          <w:t>Requerimientos específicos</w:t>
        </w:r>
        <w:r w:rsidRPr="00B24086">
          <w:rPr>
            <w:noProof/>
            <w:webHidden/>
            <w:sz w:val="24"/>
          </w:rPr>
          <w:tab/>
        </w:r>
        <w:r w:rsidRPr="00B24086">
          <w:rPr>
            <w:noProof/>
            <w:webHidden/>
            <w:sz w:val="24"/>
          </w:rPr>
          <w:fldChar w:fldCharType="begin"/>
        </w:r>
        <w:r w:rsidRPr="00B24086">
          <w:rPr>
            <w:noProof/>
            <w:webHidden/>
            <w:sz w:val="24"/>
          </w:rPr>
          <w:instrText xml:space="preserve"> PAGEREF _Toc130341953 \h </w:instrText>
        </w:r>
        <w:r w:rsidRPr="00B24086">
          <w:rPr>
            <w:noProof/>
            <w:webHidden/>
            <w:sz w:val="24"/>
          </w:rPr>
        </w:r>
        <w:r w:rsidRPr="00B24086">
          <w:rPr>
            <w:noProof/>
            <w:webHidden/>
            <w:sz w:val="24"/>
          </w:rPr>
          <w:fldChar w:fldCharType="separate"/>
        </w:r>
        <w:r w:rsidRPr="00B24086">
          <w:rPr>
            <w:noProof/>
            <w:webHidden/>
            <w:sz w:val="24"/>
          </w:rPr>
          <w:t>3</w:t>
        </w:r>
        <w:r w:rsidRPr="00B24086">
          <w:rPr>
            <w:noProof/>
            <w:webHidden/>
            <w:sz w:val="24"/>
          </w:rPr>
          <w:fldChar w:fldCharType="end"/>
        </w:r>
      </w:hyperlink>
    </w:p>
    <w:p w14:paraId="70C18736" w14:textId="69B5B23F" w:rsidR="00B24086" w:rsidRDefault="00B24086">
      <w:pPr>
        <w:pStyle w:val="TDC2"/>
        <w:tabs>
          <w:tab w:val="left" w:pos="800"/>
          <w:tab w:val="right" w:leader="dot" w:pos="8494"/>
        </w:tabs>
        <w:rPr>
          <w:rFonts w:ascii="Calibri" w:hAnsi="Calibri"/>
          <w:smallCaps w:val="0"/>
          <w:noProof/>
          <w:sz w:val="24"/>
          <w:lang w:val="es-DO" w:eastAsia="es-DO"/>
        </w:rPr>
      </w:pPr>
      <w:hyperlink w:anchor="_Toc130341954" w:history="1">
        <w:r w:rsidRPr="00B24086">
          <w:rPr>
            <w:rStyle w:val="Hipervnculo"/>
            <w:noProof/>
            <w:sz w:val="24"/>
          </w:rPr>
          <w:t>2.1.</w:t>
        </w:r>
        <w:r>
          <w:rPr>
            <w:rFonts w:ascii="Calibri" w:hAnsi="Calibri"/>
            <w:smallCaps w:val="0"/>
            <w:noProof/>
            <w:sz w:val="24"/>
            <w:lang w:val="es-DO" w:eastAsia="es-DO"/>
          </w:rPr>
          <w:tab/>
        </w:r>
        <w:r w:rsidRPr="00B24086">
          <w:rPr>
            <w:rStyle w:val="Hipervnculo"/>
            <w:noProof/>
            <w:sz w:val="24"/>
          </w:rPr>
          <w:t>Requerimientos funcionales</w:t>
        </w:r>
        <w:r w:rsidRPr="00B24086">
          <w:rPr>
            <w:noProof/>
            <w:webHidden/>
            <w:sz w:val="24"/>
          </w:rPr>
          <w:tab/>
        </w:r>
        <w:r w:rsidRPr="00B24086">
          <w:rPr>
            <w:noProof/>
            <w:webHidden/>
            <w:sz w:val="24"/>
          </w:rPr>
          <w:fldChar w:fldCharType="begin"/>
        </w:r>
        <w:r w:rsidRPr="00B24086">
          <w:rPr>
            <w:noProof/>
            <w:webHidden/>
            <w:sz w:val="24"/>
          </w:rPr>
          <w:instrText xml:space="preserve"> PAGEREF _Toc130341954 \h </w:instrText>
        </w:r>
        <w:r w:rsidRPr="00B24086">
          <w:rPr>
            <w:noProof/>
            <w:webHidden/>
            <w:sz w:val="24"/>
          </w:rPr>
        </w:r>
        <w:r w:rsidRPr="00B24086">
          <w:rPr>
            <w:noProof/>
            <w:webHidden/>
            <w:sz w:val="24"/>
          </w:rPr>
          <w:fldChar w:fldCharType="separate"/>
        </w:r>
        <w:r w:rsidRPr="00B24086">
          <w:rPr>
            <w:noProof/>
            <w:webHidden/>
            <w:sz w:val="24"/>
          </w:rPr>
          <w:t>3</w:t>
        </w:r>
        <w:r w:rsidRPr="00B24086">
          <w:rPr>
            <w:noProof/>
            <w:webHidden/>
            <w:sz w:val="24"/>
          </w:rPr>
          <w:fldChar w:fldCharType="end"/>
        </w:r>
      </w:hyperlink>
    </w:p>
    <w:p w14:paraId="4B6D049F" w14:textId="09DA4856" w:rsidR="00B24086" w:rsidRDefault="00B24086">
      <w:pPr>
        <w:pStyle w:val="TDC2"/>
        <w:tabs>
          <w:tab w:val="left" w:pos="800"/>
          <w:tab w:val="right" w:leader="dot" w:pos="8494"/>
        </w:tabs>
        <w:rPr>
          <w:rFonts w:ascii="Calibri" w:hAnsi="Calibri"/>
          <w:smallCaps w:val="0"/>
          <w:noProof/>
          <w:sz w:val="24"/>
          <w:lang w:val="es-DO" w:eastAsia="es-DO"/>
        </w:rPr>
      </w:pPr>
      <w:hyperlink w:anchor="_Toc130341955" w:history="1">
        <w:r w:rsidRPr="00B24086">
          <w:rPr>
            <w:rStyle w:val="Hipervnculo"/>
            <w:noProof/>
            <w:sz w:val="24"/>
          </w:rPr>
          <w:t>2.2.</w:t>
        </w:r>
        <w:r>
          <w:rPr>
            <w:rFonts w:ascii="Calibri" w:hAnsi="Calibri"/>
            <w:smallCaps w:val="0"/>
            <w:noProof/>
            <w:sz w:val="24"/>
            <w:lang w:val="es-DO" w:eastAsia="es-DO"/>
          </w:rPr>
          <w:tab/>
        </w:r>
        <w:r w:rsidRPr="00B24086">
          <w:rPr>
            <w:rStyle w:val="Hipervnculo"/>
            <w:noProof/>
            <w:sz w:val="24"/>
          </w:rPr>
          <w:t>Requerimientos no funcionales</w:t>
        </w:r>
        <w:r w:rsidRPr="00B24086">
          <w:rPr>
            <w:noProof/>
            <w:webHidden/>
            <w:sz w:val="24"/>
          </w:rPr>
          <w:tab/>
        </w:r>
        <w:r w:rsidRPr="00B24086">
          <w:rPr>
            <w:noProof/>
            <w:webHidden/>
            <w:sz w:val="24"/>
          </w:rPr>
          <w:fldChar w:fldCharType="begin"/>
        </w:r>
        <w:r w:rsidRPr="00B24086">
          <w:rPr>
            <w:noProof/>
            <w:webHidden/>
            <w:sz w:val="24"/>
          </w:rPr>
          <w:instrText xml:space="preserve"> PAGEREF _Toc130341955 \h </w:instrText>
        </w:r>
        <w:r w:rsidRPr="00B24086">
          <w:rPr>
            <w:noProof/>
            <w:webHidden/>
            <w:sz w:val="24"/>
          </w:rPr>
        </w:r>
        <w:r w:rsidRPr="00B24086">
          <w:rPr>
            <w:noProof/>
            <w:webHidden/>
            <w:sz w:val="24"/>
          </w:rPr>
          <w:fldChar w:fldCharType="separate"/>
        </w:r>
        <w:r w:rsidRPr="00B24086">
          <w:rPr>
            <w:noProof/>
            <w:webHidden/>
            <w:sz w:val="24"/>
          </w:rPr>
          <w:t>4</w:t>
        </w:r>
        <w:r w:rsidRPr="00B24086">
          <w:rPr>
            <w:noProof/>
            <w:webHidden/>
            <w:sz w:val="24"/>
          </w:rPr>
          <w:fldChar w:fldCharType="end"/>
        </w:r>
      </w:hyperlink>
    </w:p>
    <w:p w14:paraId="30573815" w14:textId="08B3FF53" w:rsidR="00B24086" w:rsidRDefault="00B24086">
      <w:pPr>
        <w:pStyle w:val="TDC1"/>
        <w:tabs>
          <w:tab w:val="left" w:pos="400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4"/>
          <w:lang w:val="es-DO" w:eastAsia="es-DO"/>
        </w:rPr>
      </w:pPr>
      <w:hyperlink w:anchor="_Toc130341956" w:history="1">
        <w:r w:rsidRPr="00B24086">
          <w:rPr>
            <w:rStyle w:val="Hipervnculo"/>
            <w:noProof/>
            <w:sz w:val="24"/>
          </w:rPr>
          <w:t>3.</w:t>
        </w:r>
        <w:r>
          <w:rPr>
            <w:rFonts w:ascii="Calibri" w:hAnsi="Calibri"/>
            <w:b w:val="0"/>
            <w:bCs w:val="0"/>
            <w:caps w:val="0"/>
            <w:noProof/>
            <w:sz w:val="24"/>
            <w:lang w:val="es-DO" w:eastAsia="es-DO"/>
          </w:rPr>
          <w:tab/>
        </w:r>
        <w:r w:rsidRPr="00B24086">
          <w:rPr>
            <w:rStyle w:val="Hipervnculo"/>
            <w:noProof/>
            <w:sz w:val="24"/>
          </w:rPr>
          <w:t>Estructura de la Base de datos.</w:t>
        </w:r>
        <w:r w:rsidRPr="00B24086">
          <w:rPr>
            <w:noProof/>
            <w:webHidden/>
            <w:sz w:val="24"/>
          </w:rPr>
          <w:tab/>
        </w:r>
        <w:r w:rsidRPr="00B24086">
          <w:rPr>
            <w:noProof/>
            <w:webHidden/>
            <w:sz w:val="24"/>
          </w:rPr>
          <w:fldChar w:fldCharType="begin"/>
        </w:r>
        <w:r w:rsidRPr="00B24086">
          <w:rPr>
            <w:noProof/>
            <w:webHidden/>
            <w:sz w:val="24"/>
          </w:rPr>
          <w:instrText xml:space="preserve"> PAGEREF _Toc130341956 \h </w:instrText>
        </w:r>
        <w:r w:rsidRPr="00B24086">
          <w:rPr>
            <w:noProof/>
            <w:webHidden/>
            <w:sz w:val="24"/>
          </w:rPr>
        </w:r>
        <w:r w:rsidRPr="00B24086">
          <w:rPr>
            <w:noProof/>
            <w:webHidden/>
            <w:sz w:val="24"/>
          </w:rPr>
          <w:fldChar w:fldCharType="separate"/>
        </w:r>
        <w:r w:rsidRPr="00B24086">
          <w:rPr>
            <w:noProof/>
            <w:webHidden/>
            <w:sz w:val="24"/>
          </w:rPr>
          <w:t>4</w:t>
        </w:r>
        <w:r w:rsidRPr="00B24086">
          <w:rPr>
            <w:noProof/>
            <w:webHidden/>
            <w:sz w:val="24"/>
          </w:rPr>
          <w:fldChar w:fldCharType="end"/>
        </w:r>
      </w:hyperlink>
    </w:p>
    <w:p w14:paraId="1D0F3BD2" w14:textId="48521D4E" w:rsidR="00B24086" w:rsidRDefault="00B24086">
      <w:pPr>
        <w:pStyle w:val="TDC1"/>
        <w:tabs>
          <w:tab w:val="left" w:pos="400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4"/>
          <w:lang w:val="es-DO" w:eastAsia="es-DO"/>
        </w:rPr>
      </w:pPr>
      <w:hyperlink w:anchor="_Toc130341957" w:history="1">
        <w:r w:rsidRPr="00B24086">
          <w:rPr>
            <w:rStyle w:val="Hipervnculo"/>
            <w:noProof/>
            <w:sz w:val="24"/>
          </w:rPr>
          <w:t>4.</w:t>
        </w:r>
        <w:r>
          <w:rPr>
            <w:rFonts w:ascii="Calibri" w:hAnsi="Calibri"/>
            <w:b w:val="0"/>
            <w:bCs w:val="0"/>
            <w:caps w:val="0"/>
            <w:noProof/>
            <w:sz w:val="24"/>
            <w:lang w:val="es-DO" w:eastAsia="es-DO"/>
          </w:rPr>
          <w:tab/>
        </w:r>
        <w:r w:rsidRPr="00B24086">
          <w:rPr>
            <w:rStyle w:val="Hipervnculo"/>
            <w:noProof/>
            <w:sz w:val="24"/>
          </w:rPr>
          <w:t>Guía de instalación.</w:t>
        </w:r>
        <w:r w:rsidRPr="00B24086">
          <w:rPr>
            <w:noProof/>
            <w:webHidden/>
            <w:sz w:val="24"/>
          </w:rPr>
          <w:tab/>
        </w:r>
        <w:r w:rsidRPr="00B24086">
          <w:rPr>
            <w:noProof/>
            <w:webHidden/>
            <w:sz w:val="24"/>
          </w:rPr>
          <w:fldChar w:fldCharType="begin"/>
        </w:r>
        <w:r w:rsidRPr="00B24086">
          <w:rPr>
            <w:noProof/>
            <w:webHidden/>
            <w:sz w:val="24"/>
          </w:rPr>
          <w:instrText xml:space="preserve"> PAGEREF _Toc130341957 \h </w:instrText>
        </w:r>
        <w:r w:rsidRPr="00B24086">
          <w:rPr>
            <w:noProof/>
            <w:webHidden/>
            <w:sz w:val="24"/>
          </w:rPr>
        </w:r>
        <w:r w:rsidRPr="00B24086">
          <w:rPr>
            <w:noProof/>
            <w:webHidden/>
            <w:sz w:val="24"/>
          </w:rPr>
          <w:fldChar w:fldCharType="separate"/>
        </w:r>
        <w:r w:rsidRPr="00B24086">
          <w:rPr>
            <w:noProof/>
            <w:webHidden/>
            <w:sz w:val="24"/>
          </w:rPr>
          <w:t>4</w:t>
        </w:r>
        <w:r w:rsidRPr="00B24086">
          <w:rPr>
            <w:noProof/>
            <w:webHidden/>
            <w:sz w:val="24"/>
          </w:rPr>
          <w:fldChar w:fldCharType="end"/>
        </w:r>
      </w:hyperlink>
    </w:p>
    <w:p w14:paraId="3C2A0784" w14:textId="6C76B7FC" w:rsidR="001D506B" w:rsidRDefault="001D506B">
      <w:pPr>
        <w:pStyle w:val="MTemaNormal"/>
      </w:pPr>
      <w:r w:rsidRPr="00B24086">
        <w:rPr>
          <w:sz w:val="24"/>
        </w:rPr>
        <w:fldChar w:fldCharType="end"/>
      </w:r>
    </w:p>
    <w:p w14:paraId="336F15DD" w14:textId="77777777" w:rsidR="001D506B" w:rsidRDefault="001D506B">
      <w:pPr>
        <w:pStyle w:val="MTemaNormal"/>
      </w:pPr>
    </w:p>
    <w:p w14:paraId="47A6A0FE" w14:textId="17C54B02" w:rsidR="001D506B" w:rsidRPr="004671B7" w:rsidRDefault="001D506B" w:rsidP="00926BE7">
      <w:pPr>
        <w:pStyle w:val="MTema1"/>
        <w:numPr>
          <w:ilvl w:val="0"/>
          <w:numId w:val="12"/>
        </w:numPr>
        <w:rPr>
          <w:sz w:val="28"/>
          <w:szCs w:val="28"/>
        </w:rPr>
      </w:pPr>
      <w:r>
        <w:br w:type="page"/>
      </w:r>
      <w:bookmarkStart w:id="8" w:name="_Toc130341949"/>
      <w:r w:rsidRPr="004671B7">
        <w:rPr>
          <w:sz w:val="28"/>
          <w:szCs w:val="28"/>
        </w:rPr>
        <w:lastRenderedPageBreak/>
        <w:t>Introducción</w:t>
      </w:r>
      <w:bookmarkEnd w:id="8"/>
    </w:p>
    <w:p w14:paraId="7AAE7DA3" w14:textId="23728C8E" w:rsidR="00A95E16" w:rsidRDefault="003B721D" w:rsidP="00CE223F">
      <w:pPr>
        <w:pStyle w:val="MNormal"/>
        <w:spacing w:line="276" w:lineRule="auto"/>
        <w:jc w:val="both"/>
      </w:pPr>
      <w:r>
        <w:tab/>
      </w:r>
      <w:r w:rsidR="00A95E16">
        <w:t xml:space="preserve">El proyecto consiste en realizar una aplicación que permita </w:t>
      </w:r>
      <w:r w:rsidR="001A2F3D">
        <w:t>registrar</w:t>
      </w:r>
      <w:r w:rsidR="00A95E16">
        <w:t xml:space="preserve">, </w:t>
      </w:r>
      <w:r w:rsidR="001A2F3D">
        <w:tab/>
        <w:t>visualizar</w:t>
      </w:r>
      <w:r w:rsidR="00A95E16">
        <w:t>,</w:t>
      </w:r>
      <w:r w:rsidR="001A2F3D">
        <w:t xml:space="preserve"> </w:t>
      </w:r>
      <w:r w:rsidR="00A95E16">
        <w:t xml:space="preserve">modificar y eliminar una persona. Se requiere un conjunto de </w:t>
      </w:r>
      <w:r>
        <w:tab/>
      </w:r>
      <w:r w:rsidR="00A95E16">
        <w:t xml:space="preserve">funcionalidades específicas que permitan al usuario interactuar con la </w:t>
      </w:r>
      <w:r>
        <w:tab/>
      </w:r>
      <w:r w:rsidR="00A95E16">
        <w:t>información de manera eficiente y segura.</w:t>
      </w:r>
    </w:p>
    <w:p w14:paraId="06DB44FA" w14:textId="400B1459" w:rsidR="00A95E16" w:rsidRPr="00A95E16" w:rsidRDefault="003B721D" w:rsidP="00CE223F">
      <w:pPr>
        <w:pStyle w:val="MNormal"/>
        <w:spacing w:line="276" w:lineRule="auto"/>
        <w:jc w:val="both"/>
      </w:pPr>
      <w:r>
        <w:tab/>
      </w:r>
      <w:r w:rsidR="00A95E16">
        <w:t xml:space="preserve">En primer lugar, se necesita una interfaz de usuario que sea fácil de </w:t>
      </w:r>
      <w:r>
        <w:tab/>
      </w:r>
      <w:r w:rsidR="00A95E16">
        <w:t>entender y de usar. Esta interfaz debe proporcionar una forma de ingresar</w:t>
      </w:r>
      <w:r w:rsidR="007222A4">
        <w:t xml:space="preserve"> </w:t>
      </w:r>
      <w:r w:rsidR="007222A4">
        <w:tab/>
      </w:r>
      <w:r w:rsidR="00A95E16">
        <w:t xml:space="preserve">información sobre la persona, como su nombre y su fecha de nacimiento. </w:t>
      </w:r>
      <w:r w:rsidR="00537A6F">
        <w:tab/>
      </w:r>
      <w:r w:rsidR="00A95E16">
        <w:t xml:space="preserve">También debe permitirle al usuario ver la información de una persona </w:t>
      </w:r>
      <w:r>
        <w:tab/>
      </w:r>
      <w:r w:rsidR="00A95E16">
        <w:t>existente y actualizarla si es necesario.</w:t>
      </w:r>
    </w:p>
    <w:p w14:paraId="73BC1E83" w14:textId="1F18EC97" w:rsidR="001D506B" w:rsidRPr="004671B7" w:rsidRDefault="001D506B" w:rsidP="00926BE7">
      <w:pPr>
        <w:pStyle w:val="MTema2"/>
        <w:numPr>
          <w:ilvl w:val="1"/>
          <w:numId w:val="7"/>
        </w:numPr>
        <w:tabs>
          <w:tab w:val="clear" w:pos="1304"/>
          <w:tab w:val="num" w:pos="720"/>
        </w:tabs>
        <w:ind w:left="709" w:hanging="709"/>
        <w:rPr>
          <w:sz w:val="24"/>
        </w:rPr>
      </w:pPr>
      <w:bookmarkStart w:id="9" w:name="_Toc130341950"/>
      <w:r w:rsidRPr="004671B7">
        <w:rPr>
          <w:sz w:val="24"/>
        </w:rPr>
        <w:t>Propósito</w:t>
      </w:r>
      <w:bookmarkEnd w:id="9"/>
    </w:p>
    <w:p w14:paraId="5AB971BB" w14:textId="1CF1954C" w:rsidR="00A95E16" w:rsidRPr="00A95E16" w:rsidRDefault="003B721D" w:rsidP="00CE223F">
      <w:pPr>
        <w:pStyle w:val="MNormal"/>
        <w:spacing w:line="276" w:lineRule="auto"/>
        <w:jc w:val="both"/>
      </w:pPr>
      <w:r>
        <w:tab/>
      </w:r>
      <w:r w:rsidR="00A95E16" w:rsidRPr="00A95E16">
        <w:t xml:space="preserve">El objetivo de este documento es establecer de manera precisa y formal </w:t>
      </w:r>
      <w:r>
        <w:tab/>
      </w:r>
      <w:r w:rsidR="00A95E16" w:rsidRPr="00A95E16">
        <w:t xml:space="preserve">todos los requerimientos identificados para el sistema. Este documento </w:t>
      </w:r>
      <w:r>
        <w:tab/>
      </w:r>
      <w:r w:rsidR="00A95E16" w:rsidRPr="00A95E16">
        <w:t xml:space="preserve">servirá como una guía fundamental para los </w:t>
      </w:r>
      <w:r w:rsidR="00080769">
        <w:t>programadores</w:t>
      </w:r>
      <w:r w:rsidR="00A95E16" w:rsidRPr="00A95E16">
        <w:t xml:space="preserve"> durante el </w:t>
      </w:r>
      <w:r w:rsidR="00080769">
        <w:tab/>
      </w:r>
      <w:r w:rsidR="00A95E16" w:rsidRPr="00A95E16">
        <w:t xml:space="preserve">proceso de </w:t>
      </w:r>
      <w:r w:rsidR="00080769">
        <w:t>creación</w:t>
      </w:r>
      <w:r w:rsidR="00A95E16" w:rsidRPr="00A95E16">
        <w:t xml:space="preserve"> del software, para los verificadores encargados de </w:t>
      </w:r>
      <w:r w:rsidR="00080769">
        <w:tab/>
      </w:r>
      <w:r w:rsidR="00A95E16" w:rsidRPr="00A95E16">
        <w:t>asegurarse de que el software cumple con los requisitos establecidos</w:t>
      </w:r>
      <w:r>
        <w:t>.</w:t>
      </w:r>
    </w:p>
    <w:p w14:paraId="4F506926" w14:textId="41716E29" w:rsidR="00926BE7" w:rsidRPr="004671B7" w:rsidRDefault="001D506B" w:rsidP="00926BE7">
      <w:pPr>
        <w:pStyle w:val="MTema2"/>
        <w:numPr>
          <w:ilvl w:val="1"/>
          <w:numId w:val="7"/>
        </w:numPr>
        <w:tabs>
          <w:tab w:val="clear" w:pos="1304"/>
          <w:tab w:val="num" w:pos="720"/>
        </w:tabs>
        <w:ind w:left="709" w:hanging="709"/>
        <w:rPr>
          <w:sz w:val="24"/>
        </w:rPr>
      </w:pPr>
      <w:bookmarkStart w:id="10" w:name="_Toc130341951"/>
      <w:r w:rsidRPr="004671B7">
        <w:rPr>
          <w:sz w:val="24"/>
        </w:rPr>
        <w:t>Alcance</w:t>
      </w:r>
      <w:bookmarkEnd w:id="10"/>
    </w:p>
    <w:p w14:paraId="7649F5BF" w14:textId="3AEC94C5" w:rsidR="00A95E16" w:rsidRPr="00A95E16" w:rsidRDefault="003B721D" w:rsidP="00CE223F">
      <w:pPr>
        <w:pStyle w:val="MNormal"/>
        <w:spacing w:line="276" w:lineRule="auto"/>
        <w:jc w:val="both"/>
      </w:pPr>
      <w:r>
        <w:tab/>
      </w:r>
      <w:r w:rsidR="000A7DEE">
        <w:t>Este</w:t>
      </w:r>
      <w:r w:rsidR="000A7DEE" w:rsidRPr="000A7DEE">
        <w:t xml:space="preserve"> software</w:t>
      </w:r>
      <w:r w:rsidR="000A7DEE">
        <w:t xml:space="preserve"> </w:t>
      </w:r>
      <w:r w:rsidR="000A7DEE" w:rsidRPr="000A7DEE">
        <w:t>permit</w:t>
      </w:r>
      <w:r w:rsidR="000A7DEE">
        <w:t xml:space="preserve">irá </w:t>
      </w:r>
      <w:r w:rsidR="000A7DEE" w:rsidRPr="000A7DEE">
        <w:t>realizar</w:t>
      </w:r>
      <w:r w:rsidR="000A7DEE">
        <w:t xml:space="preserve"> </w:t>
      </w:r>
      <w:r w:rsidR="000A7DEE" w:rsidRPr="000A7DEE">
        <w:t xml:space="preserve">operaciones básicas con objetos, como </w:t>
      </w:r>
      <w:r w:rsidR="000A7DEE">
        <w:tab/>
      </w:r>
      <w:r w:rsidR="000A7DEE" w:rsidRPr="000A7DEE">
        <w:t>crear, visualizar,</w:t>
      </w:r>
      <w:r w:rsidR="000A7DEE">
        <w:t xml:space="preserve"> </w:t>
      </w:r>
      <w:r w:rsidR="000A7DEE" w:rsidRPr="000A7DEE">
        <w:t>actualizar</w:t>
      </w:r>
      <w:r w:rsidR="000A7DEE">
        <w:t xml:space="preserve"> </w:t>
      </w:r>
      <w:r w:rsidR="000A7DEE" w:rsidRPr="000A7DEE">
        <w:t>y</w:t>
      </w:r>
      <w:r w:rsidR="000A7DEE">
        <w:t xml:space="preserve"> </w:t>
      </w:r>
      <w:r w:rsidR="000A7DEE" w:rsidRPr="000A7DEE">
        <w:t xml:space="preserve">eliminar. </w:t>
      </w:r>
      <w:r w:rsidR="005A1642">
        <w:t xml:space="preserve">Más allá de esto, el propio programa </w:t>
      </w:r>
      <w:r w:rsidR="005A1642">
        <w:tab/>
        <w:t>no servirá de otra utilidad, salvo la de proporcionar</w:t>
      </w:r>
      <w:r w:rsidR="00486D0B">
        <w:t xml:space="preserve">le a los verificadores </w:t>
      </w:r>
      <w:r w:rsidR="00486D0B">
        <w:tab/>
        <w:t xml:space="preserve">una prueba de las capacidades del entrevistado. </w:t>
      </w:r>
    </w:p>
    <w:p w14:paraId="29441210" w14:textId="0FD621B6" w:rsidR="001D506B" w:rsidRPr="004671B7" w:rsidRDefault="001D506B" w:rsidP="00926BE7">
      <w:pPr>
        <w:pStyle w:val="MTema2"/>
        <w:numPr>
          <w:ilvl w:val="1"/>
          <w:numId w:val="7"/>
        </w:numPr>
        <w:tabs>
          <w:tab w:val="clear" w:pos="1304"/>
          <w:tab w:val="num" w:pos="720"/>
        </w:tabs>
        <w:ind w:left="709" w:hanging="709"/>
        <w:rPr>
          <w:sz w:val="24"/>
        </w:rPr>
      </w:pPr>
      <w:bookmarkStart w:id="11" w:name="_Toc130341952"/>
      <w:r w:rsidRPr="004671B7">
        <w:rPr>
          <w:sz w:val="24"/>
        </w:rPr>
        <w:t>Visión general</w:t>
      </w:r>
      <w:bookmarkEnd w:id="11"/>
    </w:p>
    <w:p w14:paraId="24D7F027" w14:textId="318AA44E" w:rsidR="00A95E16" w:rsidRPr="00A95E16" w:rsidRDefault="003B721D" w:rsidP="00CE223F">
      <w:pPr>
        <w:pStyle w:val="MNormal"/>
        <w:spacing w:line="276" w:lineRule="auto"/>
        <w:jc w:val="both"/>
      </w:pPr>
      <w:r>
        <w:tab/>
      </w:r>
      <w:r w:rsidR="00936AF6" w:rsidRPr="00936AF6">
        <w:t xml:space="preserve">El documento que se presenta a continuación contiene las especificaciones </w:t>
      </w:r>
      <w:r w:rsidR="00936AF6">
        <w:tab/>
      </w:r>
      <w:r w:rsidR="00936AF6" w:rsidRPr="00936AF6">
        <w:t>detalladas de los requerimientos que el prototipo</w:t>
      </w:r>
      <w:r w:rsidR="00653D2A">
        <w:t xml:space="preserve"> del entrevistado</w:t>
      </w:r>
      <w:r w:rsidR="00936AF6" w:rsidRPr="00936AF6">
        <w:t xml:space="preserve"> </w:t>
      </w:r>
      <w:r w:rsidR="00653D2A">
        <w:t>deberá</w:t>
      </w:r>
      <w:r w:rsidR="00936AF6" w:rsidRPr="00936AF6">
        <w:t xml:space="preserve"> </w:t>
      </w:r>
      <w:r w:rsidR="00653D2A">
        <w:tab/>
        <w:t>contener</w:t>
      </w:r>
      <w:r w:rsidR="00936AF6" w:rsidRPr="00936AF6">
        <w:t xml:space="preserve">. En la siguiente sección, se proporciona una descripción completa </w:t>
      </w:r>
      <w:r w:rsidR="00C13CA6">
        <w:tab/>
      </w:r>
      <w:r w:rsidR="00936AF6" w:rsidRPr="00936AF6">
        <w:t xml:space="preserve">de todos los requisitos del software que permitirán crear un sistema que </w:t>
      </w:r>
      <w:r w:rsidR="00C13CA6">
        <w:tab/>
      </w:r>
      <w:r w:rsidR="00936AF6" w:rsidRPr="00936AF6">
        <w:t xml:space="preserve">satisfaga dichos requisitos, y que los verificadores puedan probar para </w:t>
      </w:r>
      <w:r w:rsidR="00C13CA6">
        <w:tab/>
        <w:t>comprobar las habilidades y debilidades que posee el entrevistado.</w:t>
      </w:r>
    </w:p>
    <w:p w14:paraId="48F99B03" w14:textId="563D7C65" w:rsidR="001D506B" w:rsidRPr="004671B7" w:rsidRDefault="001D506B" w:rsidP="003B721D">
      <w:pPr>
        <w:pStyle w:val="MTema1"/>
        <w:jc w:val="both"/>
        <w:rPr>
          <w:sz w:val="28"/>
          <w:szCs w:val="28"/>
        </w:rPr>
      </w:pPr>
      <w:bookmarkStart w:id="12" w:name="_Toc130341953"/>
      <w:r w:rsidRPr="004671B7">
        <w:rPr>
          <w:sz w:val="28"/>
          <w:szCs w:val="28"/>
        </w:rPr>
        <w:t>Requerimientos específicos</w:t>
      </w:r>
      <w:bookmarkEnd w:id="12"/>
    </w:p>
    <w:p w14:paraId="2ABC9E07" w14:textId="714D0C87" w:rsidR="001D506B" w:rsidRDefault="00CA7426" w:rsidP="00CE223F">
      <w:pPr>
        <w:pStyle w:val="MTemaNormal"/>
        <w:spacing w:line="276" w:lineRule="auto"/>
        <w:jc w:val="both"/>
      </w:pPr>
      <w:r w:rsidRPr="00CA7426">
        <w:t>En esta sección de requerimientos específicos se describirán detalladamente todos los requisitos del software</w:t>
      </w:r>
      <w:r w:rsidR="001D506B">
        <w:t>.</w:t>
      </w:r>
    </w:p>
    <w:p w14:paraId="3815EFCA" w14:textId="7303B367" w:rsidR="00466FA5" w:rsidRPr="004671B7" w:rsidRDefault="001D506B" w:rsidP="00466FA5">
      <w:pPr>
        <w:pStyle w:val="MTema2"/>
        <w:rPr>
          <w:sz w:val="24"/>
        </w:rPr>
      </w:pPr>
      <w:bookmarkStart w:id="13" w:name="_Toc130341954"/>
      <w:r w:rsidRPr="004671B7">
        <w:rPr>
          <w:sz w:val="24"/>
        </w:rPr>
        <w:t xml:space="preserve">Requerimientos </w:t>
      </w:r>
      <w:r w:rsidR="00466FA5" w:rsidRPr="004671B7">
        <w:rPr>
          <w:sz w:val="24"/>
        </w:rPr>
        <w:t>funcionales</w:t>
      </w:r>
      <w:bookmarkEnd w:id="13"/>
    </w:p>
    <w:p w14:paraId="0181CFA7" w14:textId="754DB3CD" w:rsidR="001D66DB" w:rsidRDefault="001D66DB" w:rsidP="00207751">
      <w:pPr>
        <w:pStyle w:val="MNormal"/>
        <w:numPr>
          <w:ilvl w:val="0"/>
          <w:numId w:val="15"/>
        </w:numPr>
        <w:spacing w:line="276" w:lineRule="auto"/>
        <w:jc w:val="both"/>
      </w:pPr>
      <w:r w:rsidRPr="00207751">
        <w:rPr>
          <w:b/>
          <w:bCs/>
        </w:rPr>
        <w:t>Registro de Personas:</w:t>
      </w:r>
      <w:r>
        <w:t xml:space="preserve"> La aplicación debe permitir al usuario registrar una nueva persona ingresando su nombre y fecha de nacimiento.</w:t>
      </w:r>
    </w:p>
    <w:p w14:paraId="6C07E234" w14:textId="40F7AC32" w:rsidR="001D66DB" w:rsidRDefault="001D66DB" w:rsidP="00207751">
      <w:pPr>
        <w:pStyle w:val="MNormal"/>
        <w:numPr>
          <w:ilvl w:val="0"/>
          <w:numId w:val="15"/>
        </w:numPr>
        <w:spacing w:line="276" w:lineRule="auto"/>
        <w:jc w:val="both"/>
      </w:pPr>
      <w:r w:rsidRPr="00207751">
        <w:rPr>
          <w:b/>
          <w:bCs/>
        </w:rPr>
        <w:t>Visualización de Registros:</w:t>
      </w:r>
      <w:r>
        <w:t xml:space="preserve"> La aplicación debe permitir al usuario ver una lista de todas las personas registradas en la base de datos.</w:t>
      </w:r>
    </w:p>
    <w:p w14:paraId="057DC900" w14:textId="7895C337" w:rsidR="001D66DB" w:rsidRDefault="001D66DB" w:rsidP="00207751">
      <w:pPr>
        <w:pStyle w:val="MNormal"/>
        <w:numPr>
          <w:ilvl w:val="0"/>
          <w:numId w:val="15"/>
        </w:numPr>
        <w:spacing w:line="276" w:lineRule="auto"/>
        <w:jc w:val="both"/>
      </w:pPr>
      <w:r w:rsidRPr="00207751">
        <w:rPr>
          <w:b/>
          <w:bCs/>
        </w:rPr>
        <w:t>Eliminación de Registros:</w:t>
      </w:r>
      <w:r>
        <w:t xml:space="preserve"> La aplicación debe permitir al usuario eliminar cualquier registro de persona existente en la base de datos.</w:t>
      </w:r>
    </w:p>
    <w:p w14:paraId="70065C05" w14:textId="7AF958E7" w:rsidR="001D66DB" w:rsidRDefault="001D66DB" w:rsidP="00207751">
      <w:pPr>
        <w:pStyle w:val="MNormal"/>
        <w:numPr>
          <w:ilvl w:val="0"/>
          <w:numId w:val="15"/>
        </w:numPr>
        <w:spacing w:line="276" w:lineRule="auto"/>
        <w:jc w:val="both"/>
      </w:pPr>
      <w:r w:rsidRPr="00207751">
        <w:rPr>
          <w:b/>
          <w:bCs/>
        </w:rPr>
        <w:t>Modificación de Registros:</w:t>
      </w:r>
      <w:r>
        <w:t xml:space="preserve"> La aplicación debe permitir al usuario modificar cualquier registro de persona existente en la base de datos.</w:t>
      </w:r>
    </w:p>
    <w:p w14:paraId="4AD47D05" w14:textId="52539379" w:rsidR="00080769" w:rsidRDefault="00080769" w:rsidP="00207751">
      <w:pPr>
        <w:pStyle w:val="MNormal"/>
        <w:numPr>
          <w:ilvl w:val="0"/>
          <w:numId w:val="15"/>
        </w:numPr>
        <w:spacing w:line="276" w:lineRule="auto"/>
        <w:jc w:val="both"/>
      </w:pPr>
      <w:r w:rsidRPr="00207751">
        <w:rPr>
          <w:b/>
          <w:bCs/>
        </w:rPr>
        <w:lastRenderedPageBreak/>
        <w:t xml:space="preserve">Búsqueda de </w:t>
      </w:r>
      <w:r w:rsidR="00207751" w:rsidRPr="00207751">
        <w:rPr>
          <w:b/>
          <w:bCs/>
        </w:rPr>
        <w:t>registros:</w:t>
      </w:r>
      <w:r w:rsidR="00207751">
        <w:t xml:space="preserve"> La aplicación debe permitir al usuario una búsqueda rápida de cualquier registro de persona existente en la base de datos.</w:t>
      </w:r>
    </w:p>
    <w:p w14:paraId="6B4D74C7" w14:textId="2102B930" w:rsidR="00D42E8B" w:rsidRPr="0019316F" w:rsidRDefault="00D42E8B" w:rsidP="00207751">
      <w:pPr>
        <w:pStyle w:val="MNormal"/>
        <w:numPr>
          <w:ilvl w:val="0"/>
          <w:numId w:val="15"/>
        </w:numPr>
        <w:spacing w:line="276" w:lineRule="auto"/>
        <w:jc w:val="both"/>
        <w:rPr>
          <w:b/>
          <w:bCs/>
        </w:rPr>
      </w:pPr>
      <w:r w:rsidRPr="00D42E8B">
        <w:rPr>
          <w:b/>
          <w:bCs/>
        </w:rPr>
        <w:t>Inicio de sesión</w:t>
      </w:r>
      <w:r>
        <w:rPr>
          <w:b/>
          <w:bCs/>
        </w:rPr>
        <w:t xml:space="preserve">: </w:t>
      </w:r>
      <w:r>
        <w:t>La aplicación debe contener una forma de acceso a los registros</w:t>
      </w:r>
      <w:r w:rsidR="0019316F">
        <w:t>.</w:t>
      </w:r>
    </w:p>
    <w:p w14:paraId="3A4EEF74" w14:textId="5561C788" w:rsidR="00175A11" w:rsidRPr="004671B7" w:rsidRDefault="00EB7010" w:rsidP="00175A11">
      <w:pPr>
        <w:pStyle w:val="MTema2"/>
        <w:numPr>
          <w:ilvl w:val="1"/>
          <w:numId w:val="7"/>
        </w:numPr>
        <w:tabs>
          <w:tab w:val="clear" w:pos="1304"/>
          <w:tab w:val="num" w:pos="709"/>
        </w:tabs>
        <w:ind w:left="709"/>
        <w:rPr>
          <w:sz w:val="24"/>
        </w:rPr>
      </w:pPr>
      <w:bookmarkStart w:id="14" w:name="_Toc130341955"/>
      <w:r w:rsidRPr="004671B7">
        <w:rPr>
          <w:sz w:val="24"/>
        </w:rPr>
        <w:t xml:space="preserve">Requerimientos </w:t>
      </w:r>
      <w:r w:rsidRPr="004671B7">
        <w:rPr>
          <w:sz w:val="24"/>
        </w:rPr>
        <w:t xml:space="preserve">no </w:t>
      </w:r>
      <w:r w:rsidRPr="004671B7">
        <w:rPr>
          <w:sz w:val="24"/>
        </w:rPr>
        <w:t>funcionales</w:t>
      </w:r>
      <w:bookmarkEnd w:id="14"/>
    </w:p>
    <w:p w14:paraId="1CAF8E97" w14:textId="0E7DFC8E" w:rsidR="00DE07DB" w:rsidRPr="00DE07DB" w:rsidRDefault="00DE07DB" w:rsidP="00CE223F">
      <w:pPr>
        <w:pStyle w:val="MNormal"/>
        <w:numPr>
          <w:ilvl w:val="0"/>
          <w:numId w:val="15"/>
        </w:numPr>
        <w:spacing w:line="276" w:lineRule="auto"/>
        <w:jc w:val="both"/>
      </w:pPr>
      <w:r w:rsidRPr="00DE07DB">
        <w:tab/>
      </w:r>
      <w:r w:rsidR="00405537" w:rsidRPr="00207751">
        <w:rPr>
          <w:b/>
          <w:bCs/>
        </w:rPr>
        <w:t>Conexión a Base de Datos:</w:t>
      </w:r>
      <w:r w:rsidR="00405537" w:rsidRPr="00DE07DB">
        <w:t xml:space="preserve"> La aplicación debe poder conectarse con éxito a</w:t>
      </w:r>
      <w:r w:rsidRPr="00DE07DB">
        <w:t xml:space="preserve"> </w:t>
      </w:r>
      <w:r w:rsidR="00405537" w:rsidRPr="00DE07DB">
        <w:t>la base de datos creada utilizando el script proporcionado.</w:t>
      </w:r>
    </w:p>
    <w:p w14:paraId="51DB4AD7" w14:textId="124E81BF" w:rsidR="00DE07DB" w:rsidRPr="00DE07DB" w:rsidRDefault="00DE07DB" w:rsidP="00CE223F">
      <w:pPr>
        <w:pStyle w:val="MNormal"/>
        <w:numPr>
          <w:ilvl w:val="0"/>
          <w:numId w:val="15"/>
        </w:numPr>
        <w:spacing w:line="276" w:lineRule="auto"/>
        <w:jc w:val="both"/>
      </w:pPr>
      <w:r w:rsidRPr="00DE07DB">
        <w:tab/>
      </w:r>
      <w:r w:rsidR="00405537" w:rsidRPr="00207751">
        <w:rPr>
          <w:b/>
          <w:bCs/>
        </w:rPr>
        <w:t>Interfaz de Usuario:</w:t>
      </w:r>
      <w:r w:rsidR="00405537" w:rsidRPr="00DE07DB">
        <w:t xml:space="preserve"> La interfaz de usuario debe ser intuitiva y fácil de usar, permitiendo a los usuarios interactuar con la aplicación de manera eficiente.</w:t>
      </w:r>
    </w:p>
    <w:p w14:paraId="0B71E476" w14:textId="0F4851D2" w:rsidR="00B104EF" w:rsidRPr="00DE07DB" w:rsidRDefault="00DE07DB" w:rsidP="00CE223F">
      <w:pPr>
        <w:pStyle w:val="MNormal"/>
        <w:numPr>
          <w:ilvl w:val="0"/>
          <w:numId w:val="15"/>
        </w:numPr>
        <w:spacing w:line="276" w:lineRule="auto"/>
        <w:jc w:val="both"/>
      </w:pPr>
      <w:r w:rsidRPr="00DE07DB">
        <w:tab/>
      </w:r>
      <w:r w:rsidR="00405537" w:rsidRPr="00207751">
        <w:rPr>
          <w:b/>
          <w:bCs/>
        </w:rPr>
        <w:t>Seguridad:</w:t>
      </w:r>
      <w:r w:rsidR="00405537" w:rsidRPr="00DE07DB">
        <w:t xml:space="preserve"> La aplicación debe garantizar la seguridad de los datos de la base de datos, evitando accesos no autorizados</w:t>
      </w:r>
      <w:r w:rsidR="00B104EF">
        <w:t>.</w:t>
      </w:r>
    </w:p>
    <w:p w14:paraId="0F30FCEE" w14:textId="4904701C" w:rsidR="001D506B" w:rsidRPr="004671B7" w:rsidRDefault="008A6C27" w:rsidP="00B112E6">
      <w:pPr>
        <w:pStyle w:val="MTema1"/>
        <w:rPr>
          <w:sz w:val="28"/>
          <w:szCs w:val="28"/>
        </w:rPr>
      </w:pPr>
      <w:bookmarkStart w:id="15" w:name="_Toc130341956"/>
      <w:r w:rsidRPr="004671B7">
        <w:rPr>
          <w:sz w:val="28"/>
          <w:szCs w:val="28"/>
        </w:rPr>
        <w:t>Estructura de la Base de datos</w:t>
      </w:r>
      <w:r w:rsidR="001D506B" w:rsidRPr="004671B7">
        <w:rPr>
          <w:sz w:val="28"/>
          <w:szCs w:val="28"/>
        </w:rPr>
        <w:t>.</w:t>
      </w:r>
      <w:bookmarkEnd w:id="15"/>
    </w:p>
    <w:p w14:paraId="6563EC55" w14:textId="3CC136C4" w:rsidR="001D506B" w:rsidRDefault="00F0366A" w:rsidP="00CE223F">
      <w:pPr>
        <w:pStyle w:val="MTemaNormal"/>
        <w:spacing w:line="276" w:lineRule="auto"/>
        <w:jc w:val="both"/>
      </w:pPr>
      <w:r>
        <w:t xml:space="preserve">La base de datos de este proyecto </w:t>
      </w:r>
      <w:r w:rsidR="008F3461">
        <w:t xml:space="preserve">debe </w:t>
      </w:r>
      <w:r>
        <w:t>cont</w:t>
      </w:r>
      <w:r w:rsidR="008F3461">
        <w:t>ener</w:t>
      </w:r>
      <w:r>
        <w:t xml:space="preserve"> un</w:t>
      </w:r>
      <w:r w:rsidR="00D336CA">
        <w:t xml:space="preserve">a simple tabla, con el nombre de “Persona”. Esta </w:t>
      </w:r>
      <w:r w:rsidR="008F3461">
        <w:t xml:space="preserve">debe </w:t>
      </w:r>
      <w:r w:rsidR="00D336CA">
        <w:t>inclu</w:t>
      </w:r>
      <w:r w:rsidR="008F3461">
        <w:t>ir</w:t>
      </w:r>
      <w:r w:rsidR="00D336CA">
        <w:t xml:space="preserve"> </w:t>
      </w:r>
      <w:r>
        <w:t xml:space="preserve">3 </w:t>
      </w:r>
      <w:r w:rsidR="00D336CA">
        <w:t>atributos:</w:t>
      </w:r>
    </w:p>
    <w:p w14:paraId="09154E6D" w14:textId="546F0554" w:rsidR="00D336CA" w:rsidRDefault="00A202E1" w:rsidP="00CE223F">
      <w:pPr>
        <w:pStyle w:val="MNormal"/>
        <w:numPr>
          <w:ilvl w:val="1"/>
          <w:numId w:val="15"/>
        </w:numPr>
        <w:spacing w:line="276" w:lineRule="auto"/>
        <w:jc w:val="both"/>
      </w:pPr>
      <w:r w:rsidRPr="00A17584">
        <w:rPr>
          <w:b/>
          <w:bCs/>
        </w:rPr>
        <w:t>ID de la persona:</w:t>
      </w:r>
      <w:r w:rsidRPr="00A202E1">
        <w:t xml:space="preserve"> Un atributo identificativo para la tabla. El tipo de dato debe ser entero, puesto que es una aplicación pequeña y no requiere de tanto espacio de almacenaje</w:t>
      </w:r>
      <w:r>
        <w:t>.</w:t>
      </w:r>
    </w:p>
    <w:p w14:paraId="422C489F" w14:textId="4390E8D9" w:rsidR="00A202E1" w:rsidRDefault="00A202E1" w:rsidP="00CE223F">
      <w:pPr>
        <w:pStyle w:val="MNormal"/>
        <w:numPr>
          <w:ilvl w:val="1"/>
          <w:numId w:val="15"/>
        </w:numPr>
        <w:spacing w:line="276" w:lineRule="auto"/>
        <w:jc w:val="both"/>
      </w:pPr>
      <w:r w:rsidRPr="00A17584">
        <w:rPr>
          <w:b/>
          <w:bCs/>
        </w:rPr>
        <w:t>Nombre de la persona:</w:t>
      </w:r>
      <w:r>
        <w:t xml:space="preserve"> </w:t>
      </w:r>
      <w:r w:rsidR="005724C1">
        <w:t>Esta propiedad debe ser</w:t>
      </w:r>
      <w:r>
        <w:t xml:space="preserve"> único para la tabla</w:t>
      </w:r>
      <w:r w:rsidR="005724C1">
        <w:t xml:space="preserve">. Esto impedirá que existan datos duplicados en la tabla. </w:t>
      </w:r>
      <w:r w:rsidR="006504E5">
        <w:t xml:space="preserve">Debe ser una cadena de caracteres, pero no puede permitirse colocar datos tan amplios. </w:t>
      </w:r>
    </w:p>
    <w:p w14:paraId="3EBDD934" w14:textId="6C07127D" w:rsidR="00A202E1" w:rsidRDefault="005724C1" w:rsidP="00CE223F">
      <w:pPr>
        <w:pStyle w:val="MNormal"/>
        <w:numPr>
          <w:ilvl w:val="1"/>
          <w:numId w:val="15"/>
        </w:numPr>
        <w:spacing w:line="276" w:lineRule="auto"/>
        <w:jc w:val="both"/>
      </w:pPr>
      <w:r w:rsidRPr="00A17584">
        <w:rPr>
          <w:b/>
          <w:bCs/>
        </w:rPr>
        <w:t>Fecha de nacimiento de la persona:</w:t>
      </w:r>
      <w:r>
        <w:t xml:space="preserve"> Por último</w:t>
      </w:r>
      <w:r w:rsidR="006504E5">
        <w:t>, el día de nacimiento</w:t>
      </w:r>
      <w:r w:rsidR="00802BA6">
        <w:t xml:space="preserve"> es otro dato representativo de una persona. Est</w:t>
      </w:r>
      <w:r w:rsidR="00FC5FEB">
        <w:t>a</w:t>
      </w:r>
      <w:r w:rsidR="00802BA6">
        <w:t xml:space="preserve"> sería </w:t>
      </w:r>
      <w:r w:rsidR="00FC5FEB">
        <w:t>colocada en formato de fecha y hora</w:t>
      </w:r>
      <w:r w:rsidR="001C49CE">
        <w:t>.</w:t>
      </w:r>
    </w:p>
    <w:p w14:paraId="36E18041" w14:textId="50013610" w:rsidR="008A6C27" w:rsidRPr="004671B7" w:rsidRDefault="008A6C27" w:rsidP="008A6C27">
      <w:pPr>
        <w:pStyle w:val="MTema1"/>
        <w:rPr>
          <w:sz w:val="28"/>
          <w:szCs w:val="28"/>
        </w:rPr>
      </w:pPr>
      <w:bookmarkStart w:id="16" w:name="_Toc130341957"/>
      <w:r w:rsidRPr="004671B7">
        <w:rPr>
          <w:sz w:val="28"/>
          <w:szCs w:val="28"/>
        </w:rPr>
        <w:t>Guía de instalación.</w:t>
      </w:r>
      <w:bookmarkEnd w:id="16"/>
    </w:p>
    <w:p w14:paraId="109CA833" w14:textId="1DE9705D" w:rsidR="005162A7" w:rsidRPr="005162A7" w:rsidRDefault="00C81BCA" w:rsidP="00CE223F">
      <w:pPr>
        <w:pStyle w:val="MNormal"/>
        <w:spacing w:line="276" w:lineRule="auto"/>
        <w:ind w:left="567"/>
        <w:jc w:val="both"/>
      </w:pPr>
      <w:r>
        <w:t>E</w:t>
      </w:r>
      <w:r w:rsidR="005162A7" w:rsidRPr="005162A7">
        <w:t xml:space="preserve">l manual de instalación </w:t>
      </w:r>
      <w:r>
        <w:t xml:space="preserve">se puede encontrar </w:t>
      </w:r>
      <w:r w:rsidR="005162A7" w:rsidRPr="005162A7">
        <w:t xml:space="preserve">en el mismo enlace </w:t>
      </w:r>
      <w:r>
        <w:t xml:space="preserve">del </w:t>
      </w:r>
      <w:r w:rsidR="005162A7" w:rsidRPr="005162A7">
        <w:t xml:space="preserve">proyecto en Github. </w:t>
      </w:r>
      <w:r>
        <w:t>D</w:t>
      </w:r>
      <w:r w:rsidR="005162A7" w:rsidRPr="005162A7">
        <w:t>entro de los archivos del proyecto en la plataforma de Github, hay un archiv</w:t>
      </w:r>
      <w:r>
        <w:t>o</w:t>
      </w:r>
      <w:r w:rsidR="005162A7" w:rsidRPr="005162A7">
        <w:t xml:space="preserve"> o documento que contiene las instrucciones detalladas sobre cómo instalar y configurar el software en tu sistema. </w:t>
      </w:r>
      <w:r w:rsidR="007875CF">
        <w:t>Dicho</w:t>
      </w:r>
      <w:r w:rsidR="005162A7" w:rsidRPr="005162A7">
        <w:t xml:space="preserve"> manual te guiará paso a paso en todo el proceso de instalación, para que puedas tener el programa funcionando correctamente en tu ordenador.</w:t>
      </w:r>
    </w:p>
    <w:sectPr w:rsidR="005162A7" w:rsidRPr="005162A7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39B03" w14:textId="77777777" w:rsidR="003517FA" w:rsidRDefault="003517FA">
      <w:r>
        <w:separator/>
      </w:r>
    </w:p>
  </w:endnote>
  <w:endnote w:type="continuationSeparator" w:id="0">
    <w:p w14:paraId="63E08AD1" w14:textId="77777777" w:rsidR="003517FA" w:rsidRDefault="00351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79E13" w14:textId="77777777" w:rsidR="001D506B" w:rsidRDefault="001D506B">
    <w:pPr>
      <w:pStyle w:val="Piedepgina"/>
    </w:pPr>
    <w:r>
      <w:t>Especificación de Requerimientos</w:t>
    </w:r>
    <w:r>
      <w:tab/>
    </w:r>
    <w:r>
      <w:tab/>
      <w:t xml:space="preserve">Página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6B2A4D">
      <w:rPr>
        <w:rStyle w:val="Nmerodepgina"/>
        <w:noProof/>
      </w:rPr>
      <w:t>6</w:t>
    </w:r>
    <w:r>
      <w:rPr>
        <w:rStyle w:val="Nmerodepgina"/>
      </w:rPr>
      <w:fldChar w:fldCharType="end"/>
    </w:r>
    <w:r>
      <w:rPr>
        <w:rStyle w:val="Nmerodepgina"/>
      </w:rPr>
      <w:t xml:space="preserve"> de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6B2A4D">
      <w:rPr>
        <w:rStyle w:val="Nmerodepgina"/>
        <w:noProof/>
      </w:rPr>
      <w:t>8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666EB" w14:textId="77777777" w:rsidR="003517FA" w:rsidRDefault="003517FA">
      <w:r>
        <w:separator/>
      </w:r>
    </w:p>
  </w:footnote>
  <w:footnote w:type="continuationSeparator" w:id="0">
    <w:p w14:paraId="6FBA460A" w14:textId="77777777" w:rsidR="003517FA" w:rsidRDefault="003517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42F6B"/>
    <w:multiLevelType w:val="multilevel"/>
    <w:tmpl w:val="B7967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C6291F"/>
    <w:multiLevelType w:val="multilevel"/>
    <w:tmpl w:val="C12652B4"/>
    <w:lvl w:ilvl="0">
      <w:start w:val="1"/>
      <w:numFmt w:val="decimal"/>
      <w:pStyle w:val="MDetTi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MDetTitulo2"/>
      <w:lvlText w:val="%1.%2.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2">
      <w:start w:val="1"/>
      <w:numFmt w:val="decimal"/>
      <w:pStyle w:val="MDetTitulo3"/>
      <w:lvlText w:val="%1.%2.%3.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decimal"/>
      <w:pStyle w:val="MDetTitulo4"/>
      <w:lvlText w:val="%1.%2.%3.%4."/>
      <w:lvlJc w:val="left"/>
      <w:pPr>
        <w:tabs>
          <w:tab w:val="num" w:pos="180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110C1EDB"/>
    <w:multiLevelType w:val="multilevel"/>
    <w:tmpl w:val="95DC867A"/>
    <w:lvl w:ilvl="0">
      <w:start w:val="1"/>
      <w:numFmt w:val="decimal"/>
      <w:lvlText w:val="%1."/>
      <w:lvlJc w:val="left"/>
      <w:pPr>
        <w:tabs>
          <w:tab w:val="num" w:pos="999"/>
        </w:tabs>
        <w:ind w:left="999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647"/>
        </w:tabs>
        <w:ind w:left="1143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07"/>
        </w:tabs>
        <w:ind w:left="1287" w:hanging="720"/>
      </w:pPr>
      <w:rPr>
        <w:rFonts w:hint="default"/>
      </w:rPr>
    </w:lvl>
    <w:lvl w:ilvl="3">
      <w:start w:val="1"/>
      <w:numFmt w:val="decimal"/>
      <w:pStyle w:val="MTema4"/>
      <w:lvlText w:val="%1.%2.%3.%4."/>
      <w:lvlJc w:val="left"/>
      <w:pPr>
        <w:tabs>
          <w:tab w:val="num" w:pos="2367"/>
        </w:tabs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3" w15:restartNumberingAfterBreak="0">
    <w:nsid w:val="130C62C8"/>
    <w:multiLevelType w:val="multilevel"/>
    <w:tmpl w:val="4BC8892A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b/>
        <w:bCs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  <w:b/>
        <w:bCs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78C6769"/>
    <w:multiLevelType w:val="hybridMultilevel"/>
    <w:tmpl w:val="B4780E2A"/>
    <w:lvl w:ilvl="0" w:tplc="23000D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1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223D19"/>
    <w:multiLevelType w:val="hybridMultilevel"/>
    <w:tmpl w:val="A030DEE2"/>
    <w:lvl w:ilvl="0" w:tplc="B18485B0">
      <w:start w:val="1"/>
      <w:numFmt w:val="bullet"/>
      <w:pStyle w:val="MVie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520C8B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C3CE9C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AE487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16C992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138E1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9ED2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7243A9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AD429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A5368D"/>
    <w:multiLevelType w:val="multilevel"/>
    <w:tmpl w:val="EC02B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4339A5"/>
    <w:multiLevelType w:val="multilevel"/>
    <w:tmpl w:val="A03463F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  <w:b/>
        <w:bCs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7625DB5"/>
    <w:multiLevelType w:val="multilevel"/>
    <w:tmpl w:val="4BC8892A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b/>
        <w:bCs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  <w:b/>
        <w:bCs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88763C6"/>
    <w:multiLevelType w:val="multilevel"/>
    <w:tmpl w:val="50E01D46"/>
    <w:lvl w:ilvl="0">
      <w:start w:val="1"/>
      <w:numFmt w:val="decimal"/>
      <w:pStyle w:val="MEsqNum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EsqNum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42E93270"/>
    <w:multiLevelType w:val="multilevel"/>
    <w:tmpl w:val="816C9C2A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433C156D"/>
    <w:multiLevelType w:val="multilevel"/>
    <w:tmpl w:val="A03463F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  <w:b/>
        <w:bCs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48896A9C"/>
    <w:multiLevelType w:val="multilevel"/>
    <w:tmpl w:val="A03463F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  <w:b/>
        <w:bCs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4DA448F7"/>
    <w:multiLevelType w:val="multilevel"/>
    <w:tmpl w:val="A03463F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  <w:b/>
        <w:bCs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5359327F"/>
    <w:multiLevelType w:val="multilevel"/>
    <w:tmpl w:val="A03463F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  <w:b/>
        <w:bCs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541A2B02"/>
    <w:multiLevelType w:val="singleLevel"/>
    <w:tmpl w:val="0220F502"/>
    <w:lvl w:ilvl="0">
      <w:start w:val="1"/>
      <w:numFmt w:val="bullet"/>
      <w:pStyle w:val="Estil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A496009"/>
    <w:multiLevelType w:val="multilevel"/>
    <w:tmpl w:val="46EC6078"/>
    <w:lvl w:ilvl="0">
      <w:start w:val="1"/>
      <w:numFmt w:val="bullet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  <w:b/>
        <w:bCs/>
      </w:rPr>
    </w:lvl>
    <w:lvl w:ilvl="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231" w:hanging="360"/>
      </w:pPr>
      <w:rPr>
        <w:rFonts w:ascii="Symbol" w:hAnsi="Symbol" w:hint="default"/>
        <w:b/>
        <w:bCs/>
      </w:rPr>
    </w:lvl>
    <w:lvl w:ilvl="3">
      <w:start w:val="1"/>
      <w:numFmt w:val="decimal"/>
      <w:lvlText w:val="%1.%2.%3.%4."/>
      <w:lvlJc w:val="left"/>
      <w:pPr>
        <w:tabs>
          <w:tab w:val="num" w:pos="3515"/>
        </w:tabs>
        <w:ind w:left="3515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367"/>
        </w:tabs>
        <w:ind w:left="236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807"/>
        </w:tabs>
        <w:ind w:left="3807" w:hanging="360"/>
      </w:pPr>
      <w:rPr>
        <w:rFonts w:ascii="Symbol" w:hAnsi="Symbol" w:hint="default"/>
      </w:rPr>
    </w:lvl>
  </w:abstractNum>
  <w:abstractNum w:abstractNumId="17" w15:restartNumberingAfterBreak="0">
    <w:nsid w:val="73765160"/>
    <w:multiLevelType w:val="multilevel"/>
    <w:tmpl w:val="46EC6078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b/>
        <w:bCs/>
      </w:rPr>
    </w:lvl>
    <w:lvl w:ilvl="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  <w:b/>
        <w:bCs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76C1148F"/>
    <w:multiLevelType w:val="multilevel"/>
    <w:tmpl w:val="4BC8892A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b/>
        <w:bCs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  <w:b/>
        <w:bCs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 w16cid:durableId="450633927">
    <w:abstractNumId w:val="9"/>
  </w:num>
  <w:num w:numId="2" w16cid:durableId="857429334">
    <w:abstractNumId w:val="5"/>
  </w:num>
  <w:num w:numId="3" w16cid:durableId="104467322">
    <w:abstractNumId w:val="1"/>
  </w:num>
  <w:num w:numId="4" w16cid:durableId="121774406">
    <w:abstractNumId w:val="1"/>
  </w:num>
  <w:num w:numId="5" w16cid:durableId="919096624">
    <w:abstractNumId w:val="1"/>
  </w:num>
  <w:num w:numId="6" w16cid:durableId="1739401837">
    <w:abstractNumId w:val="1"/>
  </w:num>
  <w:num w:numId="7" w16cid:durableId="1222059265">
    <w:abstractNumId w:val="10"/>
  </w:num>
  <w:num w:numId="8" w16cid:durableId="1151874013">
    <w:abstractNumId w:val="10"/>
  </w:num>
  <w:num w:numId="9" w16cid:durableId="1452630741">
    <w:abstractNumId w:val="10"/>
  </w:num>
  <w:num w:numId="10" w16cid:durableId="1368146064">
    <w:abstractNumId w:val="2"/>
  </w:num>
  <w:num w:numId="11" w16cid:durableId="74135013">
    <w:abstractNumId w:val="15"/>
  </w:num>
  <w:num w:numId="12" w16cid:durableId="157924487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48498876">
    <w:abstractNumId w:val="0"/>
  </w:num>
  <w:num w:numId="14" w16cid:durableId="1981883113">
    <w:abstractNumId w:val="6"/>
  </w:num>
  <w:num w:numId="15" w16cid:durableId="472673908">
    <w:abstractNumId w:val="4"/>
  </w:num>
  <w:num w:numId="16" w16cid:durableId="729578052">
    <w:abstractNumId w:val="11"/>
  </w:num>
  <w:num w:numId="17" w16cid:durableId="962541796">
    <w:abstractNumId w:val="13"/>
  </w:num>
  <w:num w:numId="18" w16cid:durableId="1407075400">
    <w:abstractNumId w:val="14"/>
  </w:num>
  <w:num w:numId="19" w16cid:durableId="533811473">
    <w:abstractNumId w:val="7"/>
  </w:num>
  <w:num w:numId="20" w16cid:durableId="60832256">
    <w:abstractNumId w:val="12"/>
  </w:num>
  <w:num w:numId="21" w16cid:durableId="1288967395">
    <w:abstractNumId w:val="3"/>
  </w:num>
  <w:num w:numId="22" w16cid:durableId="352194049">
    <w:abstractNumId w:val="18"/>
  </w:num>
  <w:num w:numId="23" w16cid:durableId="915434263">
    <w:abstractNumId w:val="8"/>
  </w:num>
  <w:num w:numId="24" w16cid:durableId="109132203">
    <w:abstractNumId w:val="17"/>
  </w:num>
  <w:num w:numId="25" w16cid:durableId="1666585743">
    <w:abstractNumId w:val="1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4E8D"/>
    <w:rsid w:val="00080769"/>
    <w:rsid w:val="000A25C1"/>
    <w:rsid w:val="000A7DEE"/>
    <w:rsid w:val="00175A11"/>
    <w:rsid w:val="0019316F"/>
    <w:rsid w:val="001A2F3D"/>
    <w:rsid w:val="001C49CE"/>
    <w:rsid w:val="001D506B"/>
    <w:rsid w:val="001D66DB"/>
    <w:rsid w:val="00207751"/>
    <w:rsid w:val="00214C7C"/>
    <w:rsid w:val="002C4880"/>
    <w:rsid w:val="00343E4B"/>
    <w:rsid w:val="003517FA"/>
    <w:rsid w:val="00386CFD"/>
    <w:rsid w:val="003B721D"/>
    <w:rsid w:val="003E62D0"/>
    <w:rsid w:val="00405537"/>
    <w:rsid w:val="00424E8D"/>
    <w:rsid w:val="00466FA5"/>
    <w:rsid w:val="004671B7"/>
    <w:rsid w:val="00486D0B"/>
    <w:rsid w:val="00487758"/>
    <w:rsid w:val="005162A7"/>
    <w:rsid w:val="00517254"/>
    <w:rsid w:val="00537A6F"/>
    <w:rsid w:val="00547A81"/>
    <w:rsid w:val="005724C1"/>
    <w:rsid w:val="005A1642"/>
    <w:rsid w:val="005D77D6"/>
    <w:rsid w:val="006151A8"/>
    <w:rsid w:val="006504E5"/>
    <w:rsid w:val="00653D2A"/>
    <w:rsid w:val="006B129B"/>
    <w:rsid w:val="006B2A4D"/>
    <w:rsid w:val="006D00C7"/>
    <w:rsid w:val="006D77EB"/>
    <w:rsid w:val="007222A4"/>
    <w:rsid w:val="0075332E"/>
    <w:rsid w:val="007875CF"/>
    <w:rsid w:val="007B256A"/>
    <w:rsid w:val="007C2D4E"/>
    <w:rsid w:val="007F4BCB"/>
    <w:rsid w:val="00802BA6"/>
    <w:rsid w:val="00872F0C"/>
    <w:rsid w:val="008A6C27"/>
    <w:rsid w:val="008A7FEA"/>
    <w:rsid w:val="008E0875"/>
    <w:rsid w:val="008F3461"/>
    <w:rsid w:val="00900E8E"/>
    <w:rsid w:val="00901EBC"/>
    <w:rsid w:val="00926BE7"/>
    <w:rsid w:val="00936AF6"/>
    <w:rsid w:val="009538E9"/>
    <w:rsid w:val="009976CE"/>
    <w:rsid w:val="009A3CF9"/>
    <w:rsid w:val="009C213F"/>
    <w:rsid w:val="009D5973"/>
    <w:rsid w:val="009E7033"/>
    <w:rsid w:val="00A04717"/>
    <w:rsid w:val="00A17584"/>
    <w:rsid w:val="00A202E1"/>
    <w:rsid w:val="00A47351"/>
    <w:rsid w:val="00A95E16"/>
    <w:rsid w:val="00AB3FE4"/>
    <w:rsid w:val="00B00C7F"/>
    <w:rsid w:val="00B104EF"/>
    <w:rsid w:val="00B112E6"/>
    <w:rsid w:val="00B24086"/>
    <w:rsid w:val="00B24ED3"/>
    <w:rsid w:val="00B372E7"/>
    <w:rsid w:val="00B545F7"/>
    <w:rsid w:val="00BD68BF"/>
    <w:rsid w:val="00C13CA6"/>
    <w:rsid w:val="00C46A88"/>
    <w:rsid w:val="00C81BCA"/>
    <w:rsid w:val="00CA7426"/>
    <w:rsid w:val="00CE223F"/>
    <w:rsid w:val="00D336CA"/>
    <w:rsid w:val="00D42E8B"/>
    <w:rsid w:val="00D4689B"/>
    <w:rsid w:val="00D81F58"/>
    <w:rsid w:val="00D83176"/>
    <w:rsid w:val="00DC4A7A"/>
    <w:rsid w:val="00DE07DB"/>
    <w:rsid w:val="00EB7010"/>
    <w:rsid w:val="00EC5192"/>
    <w:rsid w:val="00F0366A"/>
    <w:rsid w:val="00F339AD"/>
    <w:rsid w:val="00F5320E"/>
    <w:rsid w:val="00FC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68660C68"/>
  <w15:chartTrackingRefBased/>
  <w15:docId w15:val="{C234B9A4-11FA-45CD-8202-BD73D89CD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DO" w:eastAsia="es-D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cs="Arial"/>
      <w:b/>
      <w:bCs/>
      <w:sz w:val="28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Ttulo1">
    <w:name w:val="MTítulo1"/>
    <w:basedOn w:val="MNormal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Normal">
    <w:name w:val="MNormal"/>
    <w:basedOn w:val="Normal"/>
    <w:pPr>
      <w:spacing w:after="60"/>
    </w:pPr>
    <w:rPr>
      <w:rFonts w:ascii="Verdana" w:hAnsi="Verdana" w:cs="Arial"/>
    </w:rPr>
  </w:style>
  <w:style w:type="paragraph" w:customStyle="1" w:styleId="MTtulo2">
    <w:name w:val="MTítulo2"/>
    <w:basedOn w:val="MNormal"/>
    <w:pPr>
      <w:spacing w:before="120" w:after="120"/>
      <w:outlineLvl w:val="1"/>
    </w:pPr>
    <w:rPr>
      <w:b/>
      <w:bCs/>
      <w:sz w:val="32"/>
    </w:rPr>
  </w:style>
  <w:style w:type="paragraph" w:customStyle="1" w:styleId="MTtulo3">
    <w:name w:val="MTítulo3"/>
    <w:basedOn w:val="MNormal"/>
    <w:pPr>
      <w:spacing w:before="120" w:after="120"/>
      <w:outlineLvl w:val="2"/>
    </w:pPr>
    <w:rPr>
      <w:b/>
      <w:bCs/>
      <w:sz w:val="24"/>
    </w:rPr>
  </w:style>
  <w:style w:type="paragraph" w:customStyle="1" w:styleId="node">
    <w:name w:val="node"/>
    <w:basedOn w:val="Normal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MVietas">
    <w:name w:val="MViñetas"/>
    <w:basedOn w:val="MNormal"/>
    <w:pPr>
      <w:numPr>
        <w:numId w:val="2"/>
      </w:numPr>
    </w:pPr>
  </w:style>
  <w:style w:type="paragraph" w:customStyle="1" w:styleId="MEsqNum">
    <w:name w:val="MEsqNum"/>
    <w:basedOn w:val="MNormal"/>
    <w:pPr>
      <w:numPr>
        <w:numId w:val="1"/>
      </w:numPr>
    </w:pPr>
  </w:style>
  <w:style w:type="paragraph" w:customStyle="1" w:styleId="MDetTitulo1">
    <w:name w:val="MDetTitulo1"/>
    <w:basedOn w:val="MTtulo2"/>
    <w:next w:val="MNormal"/>
    <w:pPr>
      <w:numPr>
        <w:numId w:val="3"/>
      </w:numPr>
      <w:outlineLvl w:val="0"/>
    </w:pPr>
  </w:style>
  <w:style w:type="paragraph" w:customStyle="1" w:styleId="MDetTitulo2">
    <w:name w:val="MDetTitulo2"/>
    <w:basedOn w:val="MTtulo3"/>
    <w:next w:val="MNormal"/>
    <w:pPr>
      <w:numPr>
        <w:ilvl w:val="1"/>
        <w:numId w:val="4"/>
      </w:numPr>
      <w:outlineLvl w:val="1"/>
    </w:pPr>
  </w:style>
  <w:style w:type="paragraph" w:customStyle="1" w:styleId="MDetTitulo3">
    <w:name w:val="MDetTitulo3"/>
    <w:basedOn w:val="MDetTitulo2"/>
    <w:next w:val="MNormal"/>
    <w:pPr>
      <w:numPr>
        <w:ilvl w:val="2"/>
        <w:numId w:val="5"/>
      </w:numPr>
      <w:outlineLvl w:val="2"/>
    </w:pPr>
    <w:rPr>
      <w:sz w:val="22"/>
    </w:rPr>
  </w:style>
  <w:style w:type="paragraph" w:customStyle="1" w:styleId="MDetTitulo4">
    <w:name w:val="MDetTitulo4"/>
    <w:basedOn w:val="MDetTitulo3"/>
    <w:next w:val="MNormal"/>
    <w:pPr>
      <w:numPr>
        <w:ilvl w:val="3"/>
        <w:numId w:val="6"/>
      </w:numPr>
      <w:outlineLvl w:val="3"/>
    </w:pPr>
    <w:rPr>
      <w:sz w:val="20"/>
    </w:rPr>
  </w:style>
  <w:style w:type="paragraph" w:customStyle="1" w:styleId="MTema1">
    <w:name w:val="MTema1"/>
    <w:basedOn w:val="MDetTitulo3"/>
    <w:next w:val="MNormal"/>
    <w:pPr>
      <w:numPr>
        <w:ilvl w:val="0"/>
        <w:numId w:val="7"/>
      </w:numPr>
      <w:outlineLvl w:val="0"/>
    </w:pPr>
  </w:style>
  <w:style w:type="paragraph" w:customStyle="1" w:styleId="MTema2">
    <w:name w:val="MTema2"/>
    <w:basedOn w:val="MTtulo3"/>
    <w:next w:val="MNormal"/>
    <w:pPr>
      <w:numPr>
        <w:ilvl w:val="1"/>
        <w:numId w:val="8"/>
      </w:numPr>
      <w:tabs>
        <w:tab w:val="clear" w:pos="1304"/>
        <w:tab w:val="num" w:pos="709"/>
      </w:tabs>
      <w:ind w:left="709"/>
      <w:outlineLvl w:val="1"/>
    </w:pPr>
    <w:rPr>
      <w:sz w:val="20"/>
    </w:rPr>
  </w:style>
  <w:style w:type="paragraph" w:customStyle="1" w:styleId="MTtulo4">
    <w:name w:val="MTítulo4"/>
    <w:basedOn w:val="Ttulo3"/>
    <w:rPr>
      <w:rFonts w:ascii="Verdana" w:hAnsi="Verdana"/>
      <w:sz w:val="22"/>
    </w:rPr>
  </w:style>
  <w:style w:type="paragraph" w:styleId="TDC1">
    <w:name w:val="toc 1"/>
    <w:basedOn w:val="Normal"/>
    <w:next w:val="Normal"/>
    <w:autoRedefine/>
    <w:uiPriority w:val="39"/>
    <w:pPr>
      <w:spacing w:before="120" w:after="120"/>
    </w:pPr>
    <w:rPr>
      <w:rFonts w:ascii="Times New Roman" w:hAnsi="Times New Roman"/>
      <w:b/>
      <w:bCs/>
      <w:caps/>
    </w:rPr>
  </w:style>
  <w:style w:type="paragraph" w:styleId="TDC2">
    <w:name w:val="toc 2"/>
    <w:basedOn w:val="Normal"/>
    <w:next w:val="Normal"/>
    <w:autoRedefine/>
    <w:uiPriority w:val="39"/>
    <w:pPr>
      <w:ind w:left="200"/>
    </w:pPr>
    <w:rPr>
      <w:rFonts w:ascii="Times New Roman" w:hAnsi="Times New Roman"/>
      <w:smallCaps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pBdr>
        <w:top w:val="single" w:sz="4" w:space="1" w:color="auto"/>
      </w:pBdr>
      <w:tabs>
        <w:tab w:val="center" w:pos="4252"/>
        <w:tab w:val="right" w:pos="8504"/>
      </w:tabs>
      <w:ind w:right="-1"/>
    </w:pPr>
    <w:rPr>
      <w:rFonts w:ascii="Verdana" w:hAnsi="Verdana"/>
      <w:sz w:val="16"/>
    </w:rPr>
  </w:style>
  <w:style w:type="paragraph" w:styleId="TDC5">
    <w:name w:val="toc 5"/>
    <w:basedOn w:val="Normal"/>
    <w:next w:val="Normal"/>
    <w:autoRedefine/>
    <w:semiHidden/>
    <w:pPr>
      <w:ind w:left="800"/>
    </w:pPr>
    <w:rPr>
      <w:rFonts w:ascii="Times New Roman" w:hAnsi="Times New Roman"/>
      <w:szCs w:val="21"/>
    </w:rPr>
  </w:style>
  <w:style w:type="character" w:styleId="Nmerodepgina">
    <w:name w:val="page number"/>
    <w:basedOn w:val="Fuentedeprrafopredeter"/>
  </w:style>
  <w:style w:type="paragraph" w:customStyle="1" w:styleId="MTemaNormal">
    <w:name w:val="MTemaNormal"/>
    <w:basedOn w:val="MNormal"/>
    <w:pPr>
      <w:ind w:left="567"/>
    </w:pPr>
  </w:style>
  <w:style w:type="paragraph" w:customStyle="1" w:styleId="MTemaVietas">
    <w:name w:val="MTemaViñetas"/>
    <w:basedOn w:val="MVietas"/>
    <w:pPr>
      <w:numPr>
        <w:numId w:val="0"/>
      </w:numPr>
      <w:tabs>
        <w:tab w:val="num" w:pos="927"/>
      </w:tabs>
      <w:ind w:left="927" w:hanging="360"/>
    </w:pPr>
    <w:rPr>
      <w:lang w:val="en-AU"/>
    </w:rPr>
  </w:style>
  <w:style w:type="paragraph" w:customStyle="1" w:styleId="MTema3">
    <w:name w:val="MTema3"/>
    <w:basedOn w:val="MTema2"/>
    <w:next w:val="MTemaNormal"/>
    <w:pPr>
      <w:numPr>
        <w:ilvl w:val="2"/>
        <w:numId w:val="9"/>
      </w:numPr>
      <w:tabs>
        <w:tab w:val="clear" w:pos="2098"/>
        <w:tab w:val="left" w:pos="851"/>
      </w:tabs>
      <w:ind w:left="851" w:hanging="851"/>
      <w:outlineLvl w:val="2"/>
    </w:pPr>
  </w:style>
  <w:style w:type="paragraph" w:styleId="TDC3">
    <w:name w:val="toc 3"/>
    <w:basedOn w:val="Normal"/>
    <w:next w:val="Normal"/>
    <w:autoRedefine/>
    <w:semiHidden/>
    <w:pPr>
      <w:ind w:left="400"/>
    </w:pPr>
    <w:rPr>
      <w:rFonts w:ascii="Times New Roman" w:hAnsi="Times New Roman"/>
      <w:i/>
      <w:iCs/>
    </w:rPr>
  </w:style>
  <w:style w:type="paragraph" w:styleId="TDC4">
    <w:name w:val="toc 4"/>
    <w:basedOn w:val="Normal"/>
    <w:next w:val="Normal"/>
    <w:autoRedefine/>
    <w:semiHidden/>
    <w:pPr>
      <w:ind w:left="600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pPr>
      <w:ind w:left="1000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pPr>
      <w:ind w:left="1200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pPr>
      <w:ind w:left="1400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pPr>
      <w:ind w:left="1600"/>
    </w:pPr>
    <w:rPr>
      <w:rFonts w:ascii="Times New Roman" w:hAnsi="Times New Roman"/>
      <w:szCs w:val="21"/>
    </w:rPr>
  </w:style>
  <w:style w:type="paragraph" w:customStyle="1" w:styleId="MTema4">
    <w:name w:val="MTema4"/>
    <w:basedOn w:val="MDetTitulo4"/>
    <w:pPr>
      <w:numPr>
        <w:numId w:val="10"/>
      </w:numPr>
      <w:tabs>
        <w:tab w:val="clear" w:pos="2367"/>
        <w:tab w:val="num" w:pos="993"/>
        <w:tab w:val="num" w:pos="2098"/>
      </w:tabs>
      <w:ind w:left="993" w:hanging="1006"/>
    </w:pPr>
    <w:rPr>
      <w:b w:val="0"/>
      <w:bCs w:val="0"/>
      <w:i/>
      <w:iCs/>
    </w:rPr>
  </w:style>
  <w:style w:type="paragraph" w:customStyle="1" w:styleId="Estilo">
    <w:name w:val="Estilo"/>
    <w:basedOn w:val="Normal"/>
    <w:pPr>
      <w:numPr>
        <w:numId w:val="11"/>
      </w:numPr>
    </w:pPr>
  </w:style>
  <w:style w:type="paragraph" w:customStyle="1" w:styleId="MEsqNum2">
    <w:name w:val="MEsqNum2"/>
    <w:basedOn w:val="MEsqNum"/>
    <w:pPr>
      <w:numPr>
        <w:ilvl w:val="1"/>
      </w:numPr>
    </w:pPr>
  </w:style>
  <w:style w:type="paragraph" w:customStyle="1" w:styleId="paragraph2">
    <w:name w:val="paragraph2"/>
    <w:basedOn w:val="Normal"/>
    <w:pPr>
      <w:spacing w:before="80" w:line="240" w:lineRule="atLeast"/>
      <w:ind w:left="720"/>
      <w:jc w:val="both"/>
    </w:pPr>
    <w:rPr>
      <w:rFonts w:ascii="Times New Roman" w:hAnsi="Times New Roman"/>
      <w:color w:val="000000"/>
      <w:szCs w:val="20"/>
    </w:rPr>
  </w:style>
  <w:style w:type="character" w:styleId="Hipervnculovisitado">
    <w:name w:val="FollowedHyperlink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900E8E"/>
    <w:pPr>
      <w:spacing w:before="100" w:beforeAutospacing="1" w:after="100" w:afterAutospacing="1"/>
    </w:pPr>
    <w:rPr>
      <w:rFonts w:ascii="Times New Roman" w:hAnsi="Times New Roman"/>
      <w:sz w:val="24"/>
      <w:lang w:val="es-DO" w:eastAsia="es-D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5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correa.JB\Datos%20de%20programa\Microsoft\Plantillas\Metodolog&#237;aGX-Document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MetodologíaGX-Documentos.dot</Template>
  <TotalTime>194</TotalTime>
  <Pages>4</Pages>
  <Words>833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Requerimientos</vt:lpstr>
    </vt:vector>
  </TitlesOfParts>
  <Company>Grupo 9</Company>
  <LinksUpToDate>false</LinksUpToDate>
  <CharactersWithSpaces>5405</CharactersWithSpaces>
  <SharedDoc>false</SharedDoc>
  <HLinks>
    <vt:vector size="48" baseType="variant">
      <vt:variant>
        <vt:i4>1179699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_Toc130323061</vt:lpwstr>
      </vt:variant>
      <vt:variant>
        <vt:i4>1179699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_Toc130323060</vt:lpwstr>
      </vt:variant>
      <vt:variant>
        <vt:i4>1114163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_Toc130323059</vt:lpwstr>
      </vt:variant>
      <vt:variant>
        <vt:i4>1114163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_Toc130323058</vt:lpwstr>
      </vt:variant>
      <vt:variant>
        <vt:i4>1114163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_Toc130323057</vt:lpwstr>
      </vt:variant>
      <vt:variant>
        <vt:i4>1114163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_Toc130323056</vt:lpwstr>
      </vt:variant>
      <vt:variant>
        <vt:i4>1114163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_Toc130323055</vt:lpwstr>
      </vt:variant>
      <vt:variant>
        <vt:i4>1114163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_Toc130323054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Requerimientos</dc:title>
  <dc:subject/>
  <dc:creator>Analistas</dc:creator>
  <cp:keywords/>
  <dc:description/>
  <cp:lastModifiedBy>[Est - IDS] Guzman Gomez, Angel Daniel</cp:lastModifiedBy>
  <cp:revision>49</cp:revision>
  <cp:lastPrinted>2002-06-07T01:19:00Z</cp:lastPrinted>
  <dcterms:created xsi:type="dcterms:W3CDTF">2023-03-22T02:33:00Z</dcterms:created>
  <dcterms:modified xsi:type="dcterms:W3CDTF">2023-03-22T05:47:00Z</dcterms:modified>
</cp:coreProperties>
</file>